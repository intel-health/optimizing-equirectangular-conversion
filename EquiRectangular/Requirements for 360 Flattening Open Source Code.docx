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EB780" w14:textId="77777777" w:rsidR="00121CC7" w:rsidRPr="00121CC7" w:rsidRDefault="00121CC7" w:rsidP="00121CC7">
      <w:pPr>
        <w:pStyle w:val="NoSpacing"/>
        <w:pBdr>
          <w:top w:val="thinThickSmallGap" w:sz="24" w:space="1" w:color="auto"/>
        </w:pBdr>
        <w:spacing w:line="276" w:lineRule="auto"/>
      </w:pPr>
    </w:p>
    <w:sdt>
      <w:sdtPr>
        <w:rPr>
          <w:rFonts w:cstheme="minorHAnsi"/>
          <w:b/>
          <w:sz w:val="56"/>
          <w:szCs w:val="56"/>
        </w:rPr>
        <w:alias w:val="Title"/>
        <w:tag w:val=""/>
        <w:id w:val="16966436"/>
        <w:placeholder>
          <w:docPart w:val="E85BEA4354FD43EE8416658A4C2674C4"/>
        </w:placeholder>
        <w:dataBinding w:prefixMappings="xmlns:ns0='http://purl.org/dc/elements/1.1/' xmlns:ns1='http://schemas.openxmlformats.org/package/2006/metadata/core-properties' " w:xpath="/ns1:coreProperties[1]/ns0:title[1]" w:storeItemID="{6C3C8BC8-F283-45AE-878A-BAB7291924A1}"/>
        <w:text/>
      </w:sdtPr>
      <w:sdtContent>
        <w:p w14:paraId="7E126657" w14:textId="59430928" w:rsidR="00CF65A5" w:rsidRDefault="00E84418" w:rsidP="00E61F07">
          <w:pPr>
            <w:pStyle w:val="NoSpacing"/>
            <w:spacing w:line="276" w:lineRule="auto"/>
            <w:rPr>
              <w:rFonts w:cstheme="minorHAnsi"/>
              <w:b/>
              <w:sz w:val="56"/>
              <w:szCs w:val="56"/>
            </w:rPr>
          </w:pPr>
          <w:r>
            <w:rPr>
              <w:rFonts w:cstheme="minorHAnsi"/>
              <w:b/>
              <w:sz w:val="56"/>
              <w:szCs w:val="56"/>
            </w:rPr>
            <w:t xml:space="preserve">Requirements for 360 Flattening </w:t>
          </w:r>
          <w:proofErr w:type="gramStart"/>
          <w:r>
            <w:rPr>
              <w:rFonts w:cstheme="minorHAnsi"/>
              <w:b/>
              <w:sz w:val="56"/>
              <w:szCs w:val="56"/>
            </w:rPr>
            <w:t>Open Source</w:t>
          </w:r>
          <w:proofErr w:type="gramEnd"/>
          <w:r>
            <w:rPr>
              <w:rFonts w:cstheme="minorHAnsi"/>
              <w:b/>
              <w:sz w:val="56"/>
              <w:szCs w:val="56"/>
            </w:rPr>
            <w:t xml:space="preserve"> Code</w:t>
          </w:r>
        </w:p>
      </w:sdtContent>
    </w:sdt>
    <w:p w14:paraId="22ED0454" w14:textId="39B1DC45" w:rsidR="005F2AC3" w:rsidRPr="00BE1D36" w:rsidRDefault="00A47AEE" w:rsidP="00E61F07">
      <w:pPr>
        <w:pStyle w:val="NoSpacing"/>
        <w:spacing w:line="276" w:lineRule="auto"/>
        <w:rPr>
          <w:rFonts w:cstheme="minorHAnsi"/>
          <w:b/>
          <w:color w:val="0070C0"/>
          <w:sz w:val="52"/>
          <w:szCs w:val="52"/>
        </w:rPr>
      </w:pPr>
      <w:r>
        <w:rPr>
          <w:rFonts w:cstheme="minorHAnsi"/>
          <w:b/>
          <w:color w:val="0070C0"/>
          <w:sz w:val="52"/>
          <w:szCs w:val="52"/>
        </w:rPr>
        <w:fldChar w:fldCharType="begin"/>
      </w:r>
      <w:r>
        <w:rPr>
          <w:rFonts w:cstheme="minorHAnsi"/>
          <w:b/>
          <w:color w:val="0070C0"/>
          <w:sz w:val="52"/>
          <w:szCs w:val="52"/>
        </w:rPr>
        <w:instrText xml:space="preserve"> REF  </w:instrText>
      </w:r>
      <w:r w:rsidR="00980F2B">
        <w:rPr>
          <w:rFonts w:cstheme="minorHAnsi"/>
          <w:b/>
          <w:color w:val="0070C0"/>
          <w:sz w:val="52"/>
          <w:szCs w:val="52"/>
        </w:rPr>
        <w:instrText>SubTitle</w:instrText>
      </w:r>
      <w:r>
        <w:rPr>
          <w:rFonts w:cstheme="minorHAnsi"/>
          <w:b/>
          <w:color w:val="0070C0"/>
          <w:sz w:val="52"/>
          <w:szCs w:val="52"/>
        </w:rPr>
        <w:instrText xml:space="preserve">  \* MERGEFORMAT </w:instrText>
      </w:r>
      <w:r>
        <w:rPr>
          <w:rFonts w:cstheme="minorHAnsi"/>
          <w:b/>
          <w:color w:val="0070C0"/>
          <w:sz w:val="52"/>
          <w:szCs w:val="52"/>
        </w:rPr>
        <w:fldChar w:fldCharType="separate"/>
      </w:r>
      <w:r w:rsidR="00E84418" w:rsidRPr="00E84418">
        <w:rPr>
          <w:rFonts w:cstheme="minorHAnsi"/>
          <w:bCs/>
          <w:color w:val="0070C0"/>
          <w:sz w:val="52"/>
          <w:szCs w:val="52"/>
        </w:rPr>
        <w:t xml:space="preserve"> </w:t>
      </w:r>
      <w:r>
        <w:rPr>
          <w:rFonts w:cstheme="minorHAnsi"/>
          <w:b/>
          <w:color w:val="0070C0"/>
          <w:sz w:val="52"/>
          <w:szCs w:val="52"/>
        </w:rPr>
        <w:fldChar w:fldCharType="end"/>
      </w:r>
    </w:p>
    <w:p w14:paraId="79CBD391" w14:textId="77777777" w:rsidR="005256E2" w:rsidRPr="00BE1D36" w:rsidRDefault="002573A3" w:rsidP="00142CC3">
      <w:pPr>
        <w:pStyle w:val="NoSpacing"/>
      </w:pPr>
      <w:r w:rsidRPr="00121CC7">
        <w:fldChar w:fldCharType="begin"/>
      </w:r>
      <w:r w:rsidRPr="00121CC7">
        <w:instrText xml:space="preserve"> ASK  </w:instrText>
      </w:r>
      <w:r w:rsidR="00980F2B">
        <w:instrText>SubTitle</w:instrText>
      </w:r>
      <w:r w:rsidRPr="00121CC7">
        <w:instrText xml:space="preserve"> "Sub Title "  \* MERGEFORMAT </w:instrText>
      </w:r>
      <w:r w:rsidRPr="00121CC7">
        <w:fldChar w:fldCharType="separate"/>
      </w:r>
      <w:bookmarkStart w:id="0" w:name="SubTitle"/>
      <w:r w:rsidR="00C4690F">
        <w:t xml:space="preserve"> </w:t>
      </w:r>
      <w:bookmarkEnd w:id="0"/>
      <w:r w:rsidRPr="00121CC7">
        <w:fldChar w:fldCharType="end"/>
      </w:r>
    </w:p>
    <w:p w14:paraId="1B8065B4" w14:textId="77777777" w:rsidR="0022133E" w:rsidRPr="00BE1D36" w:rsidRDefault="00980F2B" w:rsidP="00142CC3">
      <w:pPr>
        <w:pStyle w:val="NoSpacing"/>
      </w:pPr>
      <w:r w:rsidRPr="00980F2B">
        <w:fldChar w:fldCharType="begin"/>
      </w:r>
      <w:r w:rsidRPr="00980F2B">
        <w:instrText xml:space="preserve"> ASK  Version "Version Number Only"  \* MERGEFORMAT </w:instrText>
      </w:r>
      <w:r w:rsidRPr="00980F2B">
        <w:fldChar w:fldCharType="separate"/>
      </w:r>
      <w:bookmarkStart w:id="1" w:name="Version"/>
      <w:r w:rsidR="00C4690F">
        <w:t>0.1</w:t>
      </w:r>
      <w:bookmarkEnd w:id="1"/>
      <w:r w:rsidRPr="00980F2B">
        <w:fldChar w:fldCharType="end"/>
      </w:r>
    </w:p>
    <w:p w14:paraId="27CA5FF7" w14:textId="77777777" w:rsidR="005F2AC3" w:rsidRDefault="005F2AC3" w:rsidP="005F2AC3">
      <w:pPr>
        <w:pStyle w:val="NoSpacing"/>
        <w:jc w:val="right"/>
        <w:rPr>
          <w:noProof/>
        </w:rPr>
      </w:pPr>
    </w:p>
    <w:p w14:paraId="19D05BB4" w14:textId="77777777" w:rsidR="00980F2B" w:rsidRDefault="00980F2B" w:rsidP="00980F2B">
      <w:pPr>
        <w:pStyle w:val="NoSpacing"/>
        <w:rPr>
          <w:noProof/>
        </w:rPr>
      </w:pPr>
    </w:p>
    <w:p w14:paraId="695ABB1D" w14:textId="77777777" w:rsidR="00E61F07" w:rsidRDefault="00E61F07" w:rsidP="00980F2B">
      <w:pPr>
        <w:pStyle w:val="NoSpacing"/>
        <w:tabs>
          <w:tab w:val="left" w:pos="5532"/>
        </w:tabs>
        <w:rPr>
          <w:noProof/>
        </w:rPr>
      </w:pPr>
      <w:r>
        <w:rPr>
          <w:noProof/>
        </w:rPr>
        <w:tab/>
      </w:r>
    </w:p>
    <w:p w14:paraId="58C9469D" w14:textId="77777777" w:rsidR="00E61F07" w:rsidRDefault="00E61F07" w:rsidP="00980F2B">
      <w:pPr>
        <w:pStyle w:val="NoSpacing"/>
        <w:rPr>
          <w:noProof/>
        </w:rPr>
      </w:pPr>
    </w:p>
    <w:p w14:paraId="3CA6D146" w14:textId="77777777" w:rsidR="00E61F07" w:rsidRDefault="00E61F07" w:rsidP="00980F2B">
      <w:pPr>
        <w:pStyle w:val="NoSpacing"/>
        <w:rPr>
          <w:noProof/>
        </w:rPr>
      </w:pPr>
    </w:p>
    <w:p w14:paraId="66B734E8" w14:textId="77777777" w:rsidR="00E61F07" w:rsidRDefault="00E61F07" w:rsidP="00980F2B">
      <w:pPr>
        <w:pStyle w:val="NoSpacing"/>
        <w:rPr>
          <w:noProof/>
        </w:rPr>
      </w:pPr>
    </w:p>
    <w:p w14:paraId="1D759741" w14:textId="77777777" w:rsidR="00E61F07" w:rsidRDefault="00E61F07" w:rsidP="00980F2B">
      <w:pPr>
        <w:pStyle w:val="NoSpacing"/>
        <w:rPr>
          <w:noProof/>
        </w:rPr>
      </w:pPr>
    </w:p>
    <w:p w14:paraId="43384C77" w14:textId="77777777" w:rsidR="00E61F07" w:rsidRDefault="00E61F07" w:rsidP="00980F2B">
      <w:pPr>
        <w:pStyle w:val="NoSpacing"/>
        <w:rPr>
          <w:noProof/>
        </w:rPr>
      </w:pPr>
    </w:p>
    <w:p w14:paraId="61DA3F61" w14:textId="77777777" w:rsidR="00E61F07" w:rsidRDefault="00E61F07" w:rsidP="00980F2B">
      <w:pPr>
        <w:pStyle w:val="NoSpacing"/>
        <w:rPr>
          <w:noProof/>
        </w:rPr>
      </w:pPr>
    </w:p>
    <w:p w14:paraId="0CBE5764" w14:textId="77777777" w:rsidR="00E61F07" w:rsidRDefault="00E61F07" w:rsidP="00980F2B">
      <w:pPr>
        <w:pStyle w:val="NoSpacing"/>
        <w:rPr>
          <w:noProof/>
        </w:rPr>
      </w:pPr>
    </w:p>
    <w:p w14:paraId="7D2B410F" w14:textId="77777777" w:rsidR="00E61F07" w:rsidRDefault="00E61F07" w:rsidP="00980F2B">
      <w:pPr>
        <w:pStyle w:val="NoSpacing"/>
        <w:rPr>
          <w:noProof/>
        </w:rPr>
      </w:pPr>
    </w:p>
    <w:p w14:paraId="7F6BE351" w14:textId="77777777" w:rsidR="00E61F07" w:rsidRDefault="00E61F07" w:rsidP="00980F2B">
      <w:pPr>
        <w:pStyle w:val="NoSpacing"/>
        <w:rPr>
          <w:noProof/>
        </w:rPr>
      </w:pPr>
    </w:p>
    <w:p w14:paraId="68FC98D4" w14:textId="77777777" w:rsidR="00E61F07" w:rsidRDefault="00E61F07" w:rsidP="00980F2B">
      <w:pPr>
        <w:pStyle w:val="NoSpacing"/>
        <w:rPr>
          <w:noProof/>
        </w:rPr>
      </w:pPr>
    </w:p>
    <w:p w14:paraId="3D7FE757" w14:textId="77777777" w:rsidR="00E61F07" w:rsidRDefault="00E61F07" w:rsidP="00980F2B">
      <w:pPr>
        <w:pStyle w:val="NoSpacing"/>
        <w:rPr>
          <w:noProof/>
        </w:rPr>
      </w:pPr>
    </w:p>
    <w:p w14:paraId="6EDAC4C7" w14:textId="77777777" w:rsidR="00E61F07" w:rsidRDefault="00E61F07" w:rsidP="00980F2B">
      <w:pPr>
        <w:pStyle w:val="NoSpacing"/>
        <w:rPr>
          <w:noProof/>
        </w:rPr>
      </w:pPr>
    </w:p>
    <w:p w14:paraId="59BBEDC5" w14:textId="77777777" w:rsidR="00E61F07" w:rsidRDefault="00E61F07" w:rsidP="00980F2B">
      <w:pPr>
        <w:pStyle w:val="NoSpacing"/>
        <w:rPr>
          <w:noProof/>
        </w:rPr>
      </w:pPr>
    </w:p>
    <w:p w14:paraId="199D7290" w14:textId="77777777" w:rsidR="00E61F07" w:rsidRPr="00BE1D36" w:rsidRDefault="00E61F07" w:rsidP="00980F2B">
      <w:pPr>
        <w:pStyle w:val="NoSpacing"/>
      </w:pPr>
    </w:p>
    <w:p w14:paraId="4840C98A" w14:textId="77777777" w:rsidR="003B697B" w:rsidRPr="00BE1D36" w:rsidRDefault="003B697B" w:rsidP="00980F2B">
      <w:pPr>
        <w:pStyle w:val="NoSpacing"/>
      </w:pPr>
    </w:p>
    <w:p w14:paraId="78809B0E" w14:textId="77777777" w:rsidR="00177A15" w:rsidRPr="00BE1D36" w:rsidRDefault="00177A15" w:rsidP="00980F2B">
      <w:pPr>
        <w:pStyle w:val="NoSpacing"/>
      </w:pPr>
    </w:p>
    <w:p w14:paraId="78C965D0" w14:textId="77777777" w:rsidR="00177A15" w:rsidRPr="00BE1D36" w:rsidRDefault="00177A15" w:rsidP="00980F2B">
      <w:pPr>
        <w:pStyle w:val="NoSpacing"/>
      </w:pPr>
    </w:p>
    <w:p w14:paraId="6153D4F8" w14:textId="77777777" w:rsidR="005256E2" w:rsidRPr="00BE1D36" w:rsidRDefault="005256E2" w:rsidP="00980F2B">
      <w:pPr>
        <w:pStyle w:val="NoSpacing"/>
      </w:pPr>
    </w:p>
    <w:p w14:paraId="681E2A66" w14:textId="77777777" w:rsidR="005256E2" w:rsidRDefault="005256E2" w:rsidP="00177A15">
      <w:pPr>
        <w:jc w:val="right"/>
      </w:pPr>
    </w:p>
    <w:p w14:paraId="684D7201" w14:textId="77777777" w:rsidR="00980F2B" w:rsidRDefault="00980F2B" w:rsidP="00177A15">
      <w:pPr>
        <w:jc w:val="right"/>
      </w:pPr>
    </w:p>
    <w:p w14:paraId="7E1B803A" w14:textId="77777777" w:rsidR="00980F2B" w:rsidRDefault="00980F2B" w:rsidP="00177A15">
      <w:pPr>
        <w:jc w:val="right"/>
      </w:pPr>
    </w:p>
    <w:p w14:paraId="0013388B" w14:textId="77777777" w:rsidR="00980F2B" w:rsidRDefault="00980F2B" w:rsidP="00177A15">
      <w:pPr>
        <w:jc w:val="right"/>
      </w:pPr>
    </w:p>
    <w:p w14:paraId="7C6CEF8E" w14:textId="77777777" w:rsidR="00980F2B" w:rsidRDefault="00980F2B" w:rsidP="00177A15">
      <w:pPr>
        <w:jc w:val="right"/>
      </w:pPr>
    </w:p>
    <w:p w14:paraId="7A2F0A3A" w14:textId="77777777" w:rsidR="00980F2B" w:rsidRPr="00BE1D36" w:rsidRDefault="00980F2B" w:rsidP="00177A15">
      <w:pPr>
        <w:jc w:val="right"/>
      </w:pPr>
    </w:p>
    <w:p w14:paraId="79A8536B" w14:textId="73832E8C" w:rsidR="005256E2" w:rsidRPr="00BE1D36" w:rsidRDefault="00930D0E" w:rsidP="00121CC7">
      <w:pPr>
        <w:spacing w:after="0"/>
        <w:rPr>
          <w:b/>
          <w:sz w:val="24"/>
          <w:szCs w:val="24"/>
        </w:rPr>
      </w:pPr>
      <w:r>
        <w:rPr>
          <w:b/>
          <w:sz w:val="24"/>
          <w:szCs w:val="24"/>
        </w:rPr>
        <w:t>Revisio</w:t>
      </w:r>
      <w:r w:rsidR="006B428C">
        <w:rPr>
          <w:b/>
          <w:sz w:val="24"/>
          <w:szCs w:val="24"/>
        </w:rPr>
        <w:t xml:space="preserve">n </w:t>
      </w:r>
      <w:r w:rsidR="004A48EE">
        <w:rPr>
          <w:b/>
          <w:sz w:val="24"/>
          <w:szCs w:val="24"/>
        </w:rPr>
        <w:fldChar w:fldCharType="begin"/>
      </w:r>
      <w:r w:rsidR="004A48EE">
        <w:rPr>
          <w:b/>
          <w:sz w:val="24"/>
          <w:szCs w:val="24"/>
        </w:rPr>
        <w:instrText xml:space="preserve"> DOCPROPERTY  Revision  \* MERGEFORMAT </w:instrText>
      </w:r>
      <w:r w:rsidR="004A48EE">
        <w:rPr>
          <w:b/>
          <w:sz w:val="24"/>
          <w:szCs w:val="24"/>
        </w:rPr>
        <w:fldChar w:fldCharType="separate"/>
      </w:r>
      <w:r w:rsidR="004A48EE">
        <w:rPr>
          <w:b/>
          <w:sz w:val="24"/>
          <w:szCs w:val="24"/>
        </w:rPr>
        <w:t>1</w:t>
      </w:r>
      <w:r w:rsidR="004A48EE">
        <w:rPr>
          <w:b/>
          <w:sz w:val="24"/>
          <w:szCs w:val="24"/>
        </w:rPr>
        <w:fldChar w:fldCharType="end"/>
      </w:r>
    </w:p>
    <w:p w14:paraId="499535EB" w14:textId="77777777" w:rsidR="005256E2" w:rsidRPr="00BE1D36" w:rsidRDefault="005256E2" w:rsidP="00121CC7">
      <w:pPr>
        <w:spacing w:after="0"/>
      </w:pPr>
      <w:r w:rsidRPr="00BE1D36">
        <w:lastRenderedPageBreak/>
        <w:br w:type="page"/>
      </w:r>
    </w:p>
    <w:p w14:paraId="7C42508F" w14:textId="77777777" w:rsidR="005256E2" w:rsidRPr="00BE1D36" w:rsidRDefault="005256E2" w:rsidP="005256E2">
      <w:pPr>
        <w:pBdr>
          <w:bottom w:val="single" w:sz="12" w:space="0" w:color="auto"/>
        </w:pBdr>
        <w:autoSpaceDE w:val="0"/>
        <w:autoSpaceDN w:val="0"/>
        <w:adjustRightInd w:val="0"/>
        <w:rPr>
          <w:rFonts w:cstheme="minorHAnsi"/>
          <w:b/>
          <w:bCs/>
          <w:position w:val="-14"/>
          <w:sz w:val="36"/>
          <w:szCs w:val="36"/>
        </w:rPr>
      </w:pPr>
      <w:r w:rsidRPr="00BE1D36">
        <w:rPr>
          <w:rFonts w:cstheme="minorHAnsi"/>
          <w:b/>
          <w:bCs/>
          <w:position w:val="-14"/>
          <w:sz w:val="36"/>
          <w:szCs w:val="36"/>
        </w:rPr>
        <w:lastRenderedPageBreak/>
        <w:t xml:space="preserve">Disclaimers                                                                </w:t>
      </w:r>
    </w:p>
    <w:p w14:paraId="17197623" w14:textId="77777777" w:rsidR="005256E2" w:rsidRPr="00BE1D36" w:rsidRDefault="005256E2" w:rsidP="005256E2">
      <w:pPr>
        <w:autoSpaceDE w:val="0"/>
        <w:autoSpaceDN w:val="0"/>
        <w:adjustRightInd w:val="0"/>
        <w:jc w:val="both"/>
        <w:rPr>
          <w:rFonts w:cstheme="minorHAnsi"/>
          <w:sz w:val="20"/>
        </w:rPr>
      </w:pPr>
      <w:r w:rsidRPr="00BE1D36">
        <w:rPr>
          <w:rFonts w:cstheme="minorHAnsi"/>
          <w:sz w:val="20"/>
        </w:rPr>
        <w:t>The information contained in this document is provided for informational purposes only and represents the current view of Intel Corporation (“Intel”) and its contributors (“Contributors”), as of the date of publication. Intel and the Contributors make no commitment to update the information contained in this document, and Intel reserves the right to make changes at any time, without notice.</w:t>
      </w:r>
    </w:p>
    <w:p w14:paraId="46D5DDAD" w14:textId="77777777" w:rsidR="005256E2" w:rsidRPr="00BE1D36" w:rsidRDefault="005256E2" w:rsidP="005256E2">
      <w:pPr>
        <w:autoSpaceDE w:val="0"/>
        <w:autoSpaceDN w:val="0"/>
        <w:adjustRightInd w:val="0"/>
        <w:jc w:val="both"/>
        <w:rPr>
          <w:rFonts w:cstheme="minorHAnsi"/>
          <w:sz w:val="20"/>
          <w:szCs w:val="20"/>
        </w:rPr>
      </w:pPr>
      <w:r w:rsidRPr="00BE1D36">
        <w:rPr>
          <w:rFonts w:cstheme="minorHAnsi"/>
          <w:sz w:val="20"/>
          <w:szCs w:val="20"/>
        </w:rPr>
        <w:t xml:space="preserve">THIS DOCUMENT IS PROVIDED “AS IS.” NEITHER INTEL, NOR THE CONTRIBUTORS MAKE ANY REPRESENTATIONS OF ANY KIND WITH RESPECT TO PRODUCTS REFERENCED HEREIN, WHETHER SUCH PRODUCTS ARE THOSE OF INTEL, THE CONTRIBUTORS, OR THIRD PARTIES. INTEL AND ITS CONTRIBUTORS EXPRESSLY DISCLAIM ANY AND ALL WARRANTIES, IMPLIED OR EXPRESS, INCLUDING WITHOUT LIMITATION, ANY WARRANTIES OF MERCHANTABILITY, FITNESS FOR ANY PARTICULAR PURPOSE, NON-INFRINGEMENT, AND ANY WARRANTY ARISING OUT OF THE INFORMATION CONTAINED HEREIN, INCLUDING WITHOUT LIMITATION, ANY PRODUCTS, SPECIFICATIONS, OR OTHER MATERIALS REFERENCED HEREIN. INTEL AND ITS CONTRIBUTORS DO NOT WARRANT THAT THIS DOCUMENT IS FREE FROM ERRORS, OR THAT ANY PRODUCTS OR OTHER TECHNOLOGY DEVELOPED IN CONFORMANCE WITH THIS DOCUMENT WILL PERFORM IN THE INTENDED MANNER, OR WILL BE FREE FROM INFRINGEMENT OF </w:t>
      </w:r>
      <w:proofErr w:type="gramStart"/>
      <w:r w:rsidRPr="00BE1D36">
        <w:rPr>
          <w:rFonts w:cstheme="minorHAnsi"/>
          <w:sz w:val="20"/>
          <w:szCs w:val="20"/>
        </w:rPr>
        <w:t>THIRD PARTY</w:t>
      </w:r>
      <w:proofErr w:type="gramEnd"/>
      <w:r w:rsidRPr="00BE1D36">
        <w:rPr>
          <w:rFonts w:cstheme="minorHAnsi"/>
          <w:sz w:val="20"/>
          <w:szCs w:val="20"/>
        </w:rPr>
        <w:t xml:space="preserve"> PROPRIETARY RIGHTS, AND INTEL AND ITS CONTRIBUTORS DISCLAIM ALL LIABILITY THEREFORE.</w:t>
      </w:r>
    </w:p>
    <w:p w14:paraId="15A62232" w14:textId="77777777" w:rsidR="005256E2" w:rsidRPr="00BE1D36" w:rsidRDefault="005256E2" w:rsidP="005256E2">
      <w:pPr>
        <w:autoSpaceDE w:val="0"/>
        <w:autoSpaceDN w:val="0"/>
        <w:adjustRightInd w:val="0"/>
        <w:jc w:val="both"/>
        <w:rPr>
          <w:rFonts w:cstheme="minorHAnsi"/>
          <w:sz w:val="20"/>
        </w:rPr>
      </w:pPr>
      <w:r w:rsidRPr="00BE1D36">
        <w:rPr>
          <w:rFonts w:cstheme="minorHAnsi"/>
          <w:sz w:val="20"/>
        </w:rPr>
        <w:t>INTEL AND ITS CONTRIBUTORS DO NOT WARRANT THAT ANY PRODUCT REFERENCED HEREIN OR ANY PRODUCT OR TECHNOLOGY DEVELOPED IN RELIANCE UPON THIS DOCUMENT, IN WHOLE OR IN PART, WILL BE SUFFICIENT, ACCURATE, RELIABLE, COMPLETE, FREE FROM DEFECTS OR SAFE FOR ITS INTENDED PURPOSE, AND HEREBY DISCLAIM ALL LIABILITIES THEREFORE. ANY PERSON MAKING, USING OR SELLING SUCH PRODUCT OR TECHNOLOGY DOES SO AT HIS OR HER OWN RISK.</w:t>
      </w:r>
    </w:p>
    <w:p w14:paraId="217AA4AB" w14:textId="77777777" w:rsidR="005256E2" w:rsidRPr="00BE1D36" w:rsidRDefault="005256E2" w:rsidP="005256E2">
      <w:pPr>
        <w:autoSpaceDE w:val="0"/>
        <w:autoSpaceDN w:val="0"/>
        <w:adjustRightInd w:val="0"/>
        <w:jc w:val="both"/>
        <w:rPr>
          <w:rFonts w:cstheme="minorHAnsi"/>
          <w:sz w:val="20"/>
        </w:rPr>
      </w:pPr>
      <w:r w:rsidRPr="00BE1D36">
        <w:rPr>
          <w:rFonts w:cstheme="minorHAnsi"/>
          <w:sz w:val="20"/>
        </w:rPr>
        <w:t xml:space="preserve">Licenses may be required. Intel, its contributors, and others may have patents or pending patent applications, trademarks, </w:t>
      </w:r>
      <w:proofErr w:type="gramStart"/>
      <w:r w:rsidRPr="00BE1D36">
        <w:rPr>
          <w:rFonts w:cstheme="minorHAnsi"/>
          <w:sz w:val="20"/>
        </w:rPr>
        <w:t>copyrights</w:t>
      </w:r>
      <w:proofErr w:type="gramEnd"/>
      <w:r w:rsidRPr="00BE1D36">
        <w:rPr>
          <w:rFonts w:cstheme="minorHAnsi"/>
          <w:sz w:val="20"/>
        </w:rPr>
        <w:t xml:space="preserve"> or other intellectual proprietary rights covering subject matter contained or described in this document. No license, express, implied, by </w:t>
      </w:r>
      <w:r w:rsidR="00E07CFB" w:rsidRPr="00BE1D36">
        <w:rPr>
          <w:rFonts w:cstheme="minorHAnsi"/>
          <w:sz w:val="20"/>
        </w:rPr>
        <w:t>estoppels</w:t>
      </w:r>
      <w:r w:rsidRPr="00BE1D36">
        <w:rPr>
          <w:rFonts w:cstheme="minorHAnsi"/>
          <w:sz w:val="20"/>
        </w:rPr>
        <w:t xml:space="preserve"> or otherwise, to any intellectual property rights of Intel or any other party is granted herein. It is your responsibility to seek licenses for such intellectual property rights from Intel and others where appropriate. </w:t>
      </w:r>
    </w:p>
    <w:p w14:paraId="790BF90D" w14:textId="77777777" w:rsidR="005256E2" w:rsidRPr="00BE1D36" w:rsidRDefault="005256E2" w:rsidP="005256E2">
      <w:pPr>
        <w:autoSpaceDE w:val="0"/>
        <w:autoSpaceDN w:val="0"/>
        <w:adjustRightInd w:val="0"/>
        <w:jc w:val="both"/>
        <w:rPr>
          <w:rFonts w:cstheme="minorHAnsi"/>
          <w:sz w:val="20"/>
        </w:rPr>
      </w:pPr>
      <w:r w:rsidRPr="00BE1D36">
        <w:rPr>
          <w:rFonts w:cstheme="minorHAnsi"/>
          <w:sz w:val="20"/>
        </w:rPr>
        <w:t xml:space="preserve">Intel hereby grants you a limited copyright license to copy this document for your use and internal distribution only. You may not distribute this document externally, in whole or in part, to any other person or entity. </w:t>
      </w:r>
    </w:p>
    <w:p w14:paraId="5B5E6C1F" w14:textId="77777777" w:rsidR="005256E2" w:rsidRPr="00BE1D36" w:rsidRDefault="005256E2" w:rsidP="005256E2">
      <w:pPr>
        <w:autoSpaceDE w:val="0"/>
        <w:autoSpaceDN w:val="0"/>
        <w:adjustRightInd w:val="0"/>
        <w:jc w:val="both"/>
        <w:rPr>
          <w:rFonts w:cstheme="minorHAnsi"/>
          <w:sz w:val="20"/>
        </w:rPr>
      </w:pPr>
      <w:r w:rsidRPr="00BE1D36">
        <w:rPr>
          <w:rFonts w:cstheme="minorHAnsi"/>
          <w:sz w:val="20"/>
        </w:rPr>
        <w:t>IN NO EVENT SHALL INTEL OR ITS CONTRIBUTORS HAVE ANY LIABILITY TO YOU OR TO ANY OTHER THIRD PARTY, FOR ANY LOST PROFITS, LOST DATA, LOSS OF USE OR COSTS OF PROCUREMENT OF SUBSTITUTE GOODS OR SERVICES, OR FOR ANY DIRECT, INDIRECT, SPECIAL OR CONSEQUENTIAL DAMAGES ARISING OUT OF YOUR USE OF THIS DOCUMENT OR RELIANCE UPON THE INFORMATION CONTAINED HEREIN, UNDER ANY CAUSE OF ACTION OR THEORY OF LIABILITY, AND IRRESPECTIVE OF WHETHER INTEL OR ANY CONTRIBUTOR HAS ADVANCE NOTICE OF THE POSSIBILITY OF SUCH DAMAGES. THESE LIMITATIONS SHALL APPLY NOTWITHSTANDING THE FAILURE OF THE ESSENTIAL PURPOSE OF ANY LIMITED REMEDY.</w:t>
      </w:r>
    </w:p>
    <w:p w14:paraId="5066B99A" w14:textId="77777777" w:rsidR="002B70EB" w:rsidRPr="00BE1D36" w:rsidRDefault="00AB34B8" w:rsidP="00D05D1C">
      <w:pPr>
        <w:pStyle w:val="TOCHeading"/>
      </w:pPr>
      <w:r>
        <w:lastRenderedPageBreak/>
        <w:t>Revision History</w:t>
      </w:r>
    </w:p>
    <w:tbl>
      <w:tblPr>
        <w:tblStyle w:val="GridTable4-Accent31"/>
        <w:tblW w:w="10374" w:type="dxa"/>
        <w:tblLook w:val="04A0" w:firstRow="1" w:lastRow="0" w:firstColumn="1" w:lastColumn="0" w:noHBand="0" w:noVBand="1"/>
      </w:tblPr>
      <w:tblGrid>
        <w:gridCol w:w="1199"/>
        <w:gridCol w:w="2224"/>
        <w:gridCol w:w="5673"/>
        <w:gridCol w:w="1278"/>
      </w:tblGrid>
      <w:tr w:rsidR="002B70EB" w:rsidRPr="00BE1D36" w14:paraId="5B8D09F2" w14:textId="77777777" w:rsidTr="00ED3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0FEB28B5" w14:textId="77777777" w:rsidR="002B70EB" w:rsidRPr="004D0D17" w:rsidRDefault="002B70EB" w:rsidP="002565BD">
            <w:pPr>
              <w:pStyle w:val="NoSpacing"/>
              <w:jc w:val="center"/>
              <w:rPr>
                <w:b w:val="0"/>
                <w:sz w:val="24"/>
                <w:szCs w:val="28"/>
              </w:rPr>
            </w:pPr>
            <w:r w:rsidRPr="004D0D17">
              <w:rPr>
                <w:sz w:val="24"/>
                <w:szCs w:val="28"/>
              </w:rPr>
              <w:t>Revision</w:t>
            </w:r>
          </w:p>
        </w:tc>
        <w:tc>
          <w:tcPr>
            <w:tcW w:w="2224" w:type="dxa"/>
          </w:tcPr>
          <w:p w14:paraId="4B856079" w14:textId="77777777" w:rsidR="002B70EB" w:rsidRPr="004D0D17" w:rsidRDefault="002B70EB" w:rsidP="002565BD">
            <w:pPr>
              <w:pStyle w:val="NoSpacing"/>
              <w:jc w:val="center"/>
              <w:cnfStyle w:val="100000000000" w:firstRow="1" w:lastRow="0" w:firstColumn="0" w:lastColumn="0" w:oddVBand="0" w:evenVBand="0" w:oddHBand="0" w:evenHBand="0" w:firstRowFirstColumn="0" w:firstRowLastColumn="0" w:lastRowFirstColumn="0" w:lastRowLastColumn="0"/>
              <w:rPr>
                <w:b w:val="0"/>
                <w:sz w:val="24"/>
                <w:szCs w:val="28"/>
              </w:rPr>
            </w:pPr>
            <w:r w:rsidRPr="004D0D17">
              <w:rPr>
                <w:sz w:val="24"/>
                <w:szCs w:val="28"/>
              </w:rPr>
              <w:t>Name</w:t>
            </w:r>
          </w:p>
        </w:tc>
        <w:tc>
          <w:tcPr>
            <w:tcW w:w="5673" w:type="dxa"/>
          </w:tcPr>
          <w:p w14:paraId="56D2EF0D" w14:textId="77777777" w:rsidR="002B70EB" w:rsidRPr="004D0D17" w:rsidRDefault="00AB34B8" w:rsidP="002565BD">
            <w:pPr>
              <w:pStyle w:val="NoSpacing"/>
              <w:jc w:val="center"/>
              <w:cnfStyle w:val="100000000000" w:firstRow="1" w:lastRow="0" w:firstColumn="0" w:lastColumn="0" w:oddVBand="0" w:evenVBand="0" w:oddHBand="0" w:evenHBand="0" w:firstRowFirstColumn="0" w:firstRowLastColumn="0" w:lastRowFirstColumn="0" w:lastRowLastColumn="0"/>
              <w:rPr>
                <w:b w:val="0"/>
                <w:sz w:val="24"/>
                <w:szCs w:val="28"/>
              </w:rPr>
            </w:pPr>
            <w:r>
              <w:rPr>
                <w:sz w:val="24"/>
                <w:szCs w:val="28"/>
              </w:rPr>
              <w:t>Summary of Changes</w:t>
            </w:r>
          </w:p>
        </w:tc>
        <w:tc>
          <w:tcPr>
            <w:tcW w:w="1278" w:type="dxa"/>
          </w:tcPr>
          <w:p w14:paraId="7529B18B" w14:textId="77777777" w:rsidR="002B70EB" w:rsidRPr="004D0D17" w:rsidRDefault="002B70EB" w:rsidP="002565BD">
            <w:pPr>
              <w:pStyle w:val="NoSpacing"/>
              <w:jc w:val="center"/>
              <w:cnfStyle w:val="100000000000" w:firstRow="1" w:lastRow="0" w:firstColumn="0" w:lastColumn="0" w:oddVBand="0" w:evenVBand="0" w:oddHBand="0" w:evenHBand="0" w:firstRowFirstColumn="0" w:firstRowLastColumn="0" w:lastRowFirstColumn="0" w:lastRowLastColumn="0"/>
              <w:rPr>
                <w:b w:val="0"/>
                <w:sz w:val="24"/>
                <w:szCs w:val="28"/>
              </w:rPr>
            </w:pPr>
            <w:r w:rsidRPr="004D0D17">
              <w:rPr>
                <w:sz w:val="24"/>
                <w:szCs w:val="28"/>
              </w:rPr>
              <w:t>Date</w:t>
            </w:r>
          </w:p>
        </w:tc>
      </w:tr>
      <w:tr w:rsidR="004D0D17" w:rsidRPr="00BE1D36" w14:paraId="051150FE" w14:textId="77777777" w:rsidTr="00ED3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4CC36AD8" w14:textId="77777777" w:rsidR="004D0D17" w:rsidRPr="00BE1D36" w:rsidRDefault="00930D0E" w:rsidP="004D0D17">
            <w:pPr>
              <w:pStyle w:val="NoSpacing"/>
              <w:jc w:val="center"/>
            </w:pPr>
            <w:r>
              <w:t>1</w:t>
            </w:r>
          </w:p>
        </w:tc>
        <w:tc>
          <w:tcPr>
            <w:tcW w:w="2224" w:type="dxa"/>
            <w:vAlign w:val="center"/>
          </w:tcPr>
          <w:p w14:paraId="7FE6C9D0" w14:textId="77777777" w:rsidR="004D0D17" w:rsidRPr="00B76D79" w:rsidRDefault="008554AD" w:rsidP="004D0D17">
            <w:pPr>
              <w:pStyle w:val="NoSpacing"/>
              <w:cnfStyle w:val="000000100000" w:firstRow="0" w:lastRow="0" w:firstColumn="0" w:lastColumn="0" w:oddVBand="0" w:evenVBand="0" w:oddHBand="1" w:evenHBand="0" w:firstRowFirstColumn="0" w:firstRowLastColumn="0" w:lastRowFirstColumn="0" w:lastRowLastColumn="0"/>
            </w:pPr>
            <w:r>
              <w:t>Doug Bogia</w:t>
            </w:r>
          </w:p>
        </w:tc>
        <w:tc>
          <w:tcPr>
            <w:tcW w:w="5673" w:type="dxa"/>
            <w:vAlign w:val="center"/>
          </w:tcPr>
          <w:p w14:paraId="53D93F9A" w14:textId="77777777" w:rsidR="004D0D17" w:rsidRPr="00BE1D36" w:rsidRDefault="008554AD" w:rsidP="004D0D17">
            <w:pPr>
              <w:pStyle w:val="NoSpacing"/>
              <w:cnfStyle w:val="000000100000" w:firstRow="0" w:lastRow="0" w:firstColumn="0" w:lastColumn="0" w:oddVBand="0" w:evenVBand="0" w:oddHBand="1" w:evenHBand="0" w:firstRowFirstColumn="0" w:firstRowLastColumn="0" w:lastRowFirstColumn="0" w:lastRowLastColumn="0"/>
            </w:pPr>
            <w:r>
              <w:t>Initial document</w:t>
            </w:r>
          </w:p>
        </w:tc>
        <w:tc>
          <w:tcPr>
            <w:tcW w:w="1278" w:type="dxa"/>
            <w:vAlign w:val="center"/>
          </w:tcPr>
          <w:p w14:paraId="5069C758" w14:textId="2B4923DD" w:rsidR="004D0D17" w:rsidRPr="00BE1D36" w:rsidRDefault="004A48EE" w:rsidP="004D0D17">
            <w:pPr>
              <w:pStyle w:val="NoSpacing"/>
              <w:jc w:val="center"/>
              <w:cnfStyle w:val="000000100000" w:firstRow="0" w:lastRow="0" w:firstColumn="0" w:lastColumn="0" w:oddVBand="0" w:evenVBand="0" w:oddHBand="1" w:evenHBand="0" w:firstRowFirstColumn="0" w:firstRowLastColumn="0" w:lastRowFirstColumn="0" w:lastRowLastColumn="0"/>
            </w:pPr>
            <w:r>
              <w:t>Oct</w:t>
            </w:r>
            <w:r w:rsidR="006B428C">
              <w:t xml:space="preserve"> </w:t>
            </w:r>
            <w:r>
              <w:t>10</w:t>
            </w:r>
            <w:r w:rsidR="006B428C">
              <w:t>, ‘2</w:t>
            </w:r>
            <w:r>
              <w:t>3</w:t>
            </w:r>
          </w:p>
        </w:tc>
      </w:tr>
      <w:tr w:rsidR="004D0D17" w:rsidRPr="00BE1D36" w14:paraId="1005085D" w14:textId="77777777" w:rsidTr="00ED3EA1">
        <w:tc>
          <w:tcPr>
            <w:cnfStyle w:val="001000000000" w:firstRow="0" w:lastRow="0" w:firstColumn="1" w:lastColumn="0" w:oddVBand="0" w:evenVBand="0" w:oddHBand="0" w:evenHBand="0" w:firstRowFirstColumn="0" w:firstRowLastColumn="0" w:lastRowFirstColumn="0" w:lastRowLastColumn="0"/>
            <w:tcW w:w="1199" w:type="dxa"/>
            <w:vAlign w:val="center"/>
          </w:tcPr>
          <w:p w14:paraId="045CC178" w14:textId="77777777" w:rsidR="004D0D17" w:rsidRPr="00BE1D36" w:rsidRDefault="004D0D17" w:rsidP="004D0D17">
            <w:pPr>
              <w:pStyle w:val="NoSpacing"/>
              <w:jc w:val="center"/>
            </w:pPr>
          </w:p>
        </w:tc>
        <w:tc>
          <w:tcPr>
            <w:tcW w:w="2224" w:type="dxa"/>
            <w:vAlign w:val="center"/>
          </w:tcPr>
          <w:p w14:paraId="7576DDF9" w14:textId="77777777" w:rsidR="004D0D17" w:rsidRPr="00BE1D36" w:rsidRDefault="004D0D17" w:rsidP="004D0D17">
            <w:pPr>
              <w:pStyle w:val="NoSpacing"/>
              <w:cnfStyle w:val="000000000000" w:firstRow="0" w:lastRow="0" w:firstColumn="0" w:lastColumn="0" w:oddVBand="0" w:evenVBand="0" w:oddHBand="0" w:evenHBand="0" w:firstRowFirstColumn="0" w:firstRowLastColumn="0" w:lastRowFirstColumn="0" w:lastRowLastColumn="0"/>
            </w:pPr>
          </w:p>
        </w:tc>
        <w:tc>
          <w:tcPr>
            <w:tcW w:w="5673" w:type="dxa"/>
            <w:vAlign w:val="center"/>
          </w:tcPr>
          <w:p w14:paraId="6C2EA14D" w14:textId="77777777" w:rsidR="004D0D17" w:rsidRPr="00BE1D36" w:rsidRDefault="004D0D17" w:rsidP="0027319E">
            <w:pPr>
              <w:pStyle w:val="NoSpacing"/>
              <w:cnfStyle w:val="000000000000" w:firstRow="0" w:lastRow="0" w:firstColumn="0" w:lastColumn="0" w:oddVBand="0" w:evenVBand="0" w:oddHBand="0" w:evenHBand="0" w:firstRowFirstColumn="0" w:firstRowLastColumn="0" w:lastRowFirstColumn="0" w:lastRowLastColumn="0"/>
            </w:pPr>
          </w:p>
        </w:tc>
        <w:tc>
          <w:tcPr>
            <w:tcW w:w="1278" w:type="dxa"/>
            <w:vAlign w:val="center"/>
          </w:tcPr>
          <w:p w14:paraId="53EEECF3" w14:textId="77777777" w:rsidR="004D0D17" w:rsidRPr="00BE1D36" w:rsidRDefault="004D0D17" w:rsidP="004D0D17">
            <w:pPr>
              <w:pStyle w:val="NoSpacing"/>
              <w:jc w:val="center"/>
              <w:cnfStyle w:val="000000000000" w:firstRow="0" w:lastRow="0" w:firstColumn="0" w:lastColumn="0" w:oddVBand="0" w:evenVBand="0" w:oddHBand="0" w:evenHBand="0" w:firstRowFirstColumn="0" w:firstRowLastColumn="0" w:lastRowFirstColumn="0" w:lastRowLastColumn="0"/>
            </w:pPr>
          </w:p>
        </w:tc>
      </w:tr>
      <w:tr w:rsidR="004D0D17" w:rsidRPr="00BE1D36" w14:paraId="2C67D890" w14:textId="77777777" w:rsidTr="00ED3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2C1E8259" w14:textId="77777777" w:rsidR="004D0D17" w:rsidRPr="00BE1D36" w:rsidRDefault="004D0D17" w:rsidP="004D0D17">
            <w:pPr>
              <w:pStyle w:val="NoSpacing"/>
              <w:jc w:val="center"/>
            </w:pPr>
          </w:p>
        </w:tc>
        <w:tc>
          <w:tcPr>
            <w:tcW w:w="2224" w:type="dxa"/>
            <w:vAlign w:val="center"/>
          </w:tcPr>
          <w:p w14:paraId="297B4A67" w14:textId="77777777" w:rsidR="004D0D17" w:rsidRPr="00BE1D36" w:rsidRDefault="004D0D17" w:rsidP="004D0D17">
            <w:pPr>
              <w:pStyle w:val="NoSpacing"/>
              <w:cnfStyle w:val="000000100000" w:firstRow="0" w:lastRow="0" w:firstColumn="0" w:lastColumn="0" w:oddVBand="0" w:evenVBand="0" w:oddHBand="1" w:evenHBand="0" w:firstRowFirstColumn="0" w:firstRowLastColumn="0" w:lastRowFirstColumn="0" w:lastRowLastColumn="0"/>
            </w:pPr>
          </w:p>
        </w:tc>
        <w:tc>
          <w:tcPr>
            <w:tcW w:w="5673" w:type="dxa"/>
            <w:vAlign w:val="center"/>
          </w:tcPr>
          <w:p w14:paraId="79E2227D" w14:textId="77777777" w:rsidR="004D0D17" w:rsidRPr="00BE1D36" w:rsidRDefault="004D0D17" w:rsidP="004D0D17">
            <w:pPr>
              <w:pStyle w:val="NoSpacing"/>
              <w:cnfStyle w:val="000000100000" w:firstRow="0" w:lastRow="0" w:firstColumn="0" w:lastColumn="0" w:oddVBand="0" w:evenVBand="0" w:oddHBand="1" w:evenHBand="0" w:firstRowFirstColumn="0" w:firstRowLastColumn="0" w:lastRowFirstColumn="0" w:lastRowLastColumn="0"/>
            </w:pPr>
          </w:p>
        </w:tc>
        <w:tc>
          <w:tcPr>
            <w:tcW w:w="1278" w:type="dxa"/>
            <w:vAlign w:val="center"/>
          </w:tcPr>
          <w:p w14:paraId="735203C7" w14:textId="77777777" w:rsidR="004D0D17" w:rsidRPr="00BE1D36" w:rsidRDefault="004D0D17" w:rsidP="004D0D17">
            <w:pPr>
              <w:pStyle w:val="NoSpacing"/>
              <w:jc w:val="center"/>
              <w:cnfStyle w:val="000000100000" w:firstRow="0" w:lastRow="0" w:firstColumn="0" w:lastColumn="0" w:oddVBand="0" w:evenVBand="0" w:oddHBand="1" w:evenHBand="0" w:firstRowFirstColumn="0" w:firstRowLastColumn="0" w:lastRowFirstColumn="0" w:lastRowLastColumn="0"/>
            </w:pPr>
          </w:p>
        </w:tc>
      </w:tr>
      <w:tr w:rsidR="004D0D17" w:rsidRPr="00BE1D36" w14:paraId="58B42A17" w14:textId="77777777" w:rsidTr="00ED3EA1">
        <w:tc>
          <w:tcPr>
            <w:cnfStyle w:val="001000000000" w:firstRow="0" w:lastRow="0" w:firstColumn="1" w:lastColumn="0" w:oddVBand="0" w:evenVBand="0" w:oddHBand="0" w:evenHBand="0" w:firstRowFirstColumn="0" w:firstRowLastColumn="0" w:lastRowFirstColumn="0" w:lastRowLastColumn="0"/>
            <w:tcW w:w="1199" w:type="dxa"/>
            <w:vAlign w:val="center"/>
          </w:tcPr>
          <w:p w14:paraId="26EBDC1D" w14:textId="77777777" w:rsidR="004D0D17" w:rsidRPr="00BE1D36" w:rsidRDefault="004D0D17" w:rsidP="004D0D17">
            <w:pPr>
              <w:pStyle w:val="NoSpacing"/>
              <w:jc w:val="center"/>
            </w:pPr>
          </w:p>
        </w:tc>
        <w:tc>
          <w:tcPr>
            <w:tcW w:w="2224" w:type="dxa"/>
            <w:vAlign w:val="center"/>
          </w:tcPr>
          <w:p w14:paraId="4168092B" w14:textId="77777777" w:rsidR="004D0D17" w:rsidRPr="00BE1D36" w:rsidRDefault="004D0D17" w:rsidP="004D0D17">
            <w:pPr>
              <w:pStyle w:val="NoSpacing"/>
              <w:cnfStyle w:val="000000000000" w:firstRow="0" w:lastRow="0" w:firstColumn="0" w:lastColumn="0" w:oddVBand="0" w:evenVBand="0" w:oddHBand="0" w:evenHBand="0" w:firstRowFirstColumn="0" w:firstRowLastColumn="0" w:lastRowFirstColumn="0" w:lastRowLastColumn="0"/>
            </w:pPr>
          </w:p>
        </w:tc>
        <w:tc>
          <w:tcPr>
            <w:tcW w:w="5673" w:type="dxa"/>
            <w:vAlign w:val="center"/>
          </w:tcPr>
          <w:p w14:paraId="4F349F25" w14:textId="77777777" w:rsidR="004D0D17" w:rsidRPr="00BE1D36" w:rsidRDefault="004D0D17" w:rsidP="00C30570">
            <w:pPr>
              <w:pStyle w:val="NoSpacing"/>
              <w:cnfStyle w:val="000000000000" w:firstRow="0" w:lastRow="0" w:firstColumn="0" w:lastColumn="0" w:oddVBand="0" w:evenVBand="0" w:oddHBand="0" w:evenHBand="0" w:firstRowFirstColumn="0" w:firstRowLastColumn="0" w:lastRowFirstColumn="0" w:lastRowLastColumn="0"/>
            </w:pPr>
          </w:p>
        </w:tc>
        <w:tc>
          <w:tcPr>
            <w:tcW w:w="1278" w:type="dxa"/>
            <w:vAlign w:val="center"/>
          </w:tcPr>
          <w:p w14:paraId="30CA3731" w14:textId="77777777" w:rsidR="004D0D17" w:rsidRPr="00BE1D36" w:rsidRDefault="004D0D17" w:rsidP="004D0D17">
            <w:pPr>
              <w:pStyle w:val="NoSpacing"/>
              <w:jc w:val="center"/>
              <w:cnfStyle w:val="000000000000" w:firstRow="0" w:lastRow="0" w:firstColumn="0" w:lastColumn="0" w:oddVBand="0" w:evenVBand="0" w:oddHBand="0" w:evenHBand="0" w:firstRowFirstColumn="0" w:firstRowLastColumn="0" w:lastRowFirstColumn="0" w:lastRowLastColumn="0"/>
            </w:pPr>
          </w:p>
        </w:tc>
      </w:tr>
      <w:tr w:rsidR="004D0D17" w:rsidRPr="00BE1D36" w14:paraId="2AD4D604" w14:textId="77777777" w:rsidTr="00ED3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12BFA5A6" w14:textId="77777777" w:rsidR="004D0D17" w:rsidRPr="00BE1D36" w:rsidRDefault="004D0D17" w:rsidP="004D0D17">
            <w:pPr>
              <w:pStyle w:val="NoSpacing"/>
              <w:jc w:val="center"/>
            </w:pPr>
          </w:p>
        </w:tc>
        <w:tc>
          <w:tcPr>
            <w:tcW w:w="2224" w:type="dxa"/>
            <w:vAlign w:val="center"/>
          </w:tcPr>
          <w:p w14:paraId="5D429D5B" w14:textId="77777777" w:rsidR="004D0D17" w:rsidRPr="00BE1D36" w:rsidRDefault="004D0D17" w:rsidP="004D0D17">
            <w:pPr>
              <w:pStyle w:val="NoSpacing"/>
              <w:cnfStyle w:val="000000100000" w:firstRow="0" w:lastRow="0" w:firstColumn="0" w:lastColumn="0" w:oddVBand="0" w:evenVBand="0" w:oddHBand="1" w:evenHBand="0" w:firstRowFirstColumn="0" w:firstRowLastColumn="0" w:lastRowFirstColumn="0" w:lastRowLastColumn="0"/>
            </w:pPr>
          </w:p>
        </w:tc>
        <w:tc>
          <w:tcPr>
            <w:tcW w:w="5673" w:type="dxa"/>
            <w:vAlign w:val="center"/>
          </w:tcPr>
          <w:p w14:paraId="5F9B93E8" w14:textId="77777777" w:rsidR="004D0D17" w:rsidRPr="00BE1D36" w:rsidRDefault="004D0D17" w:rsidP="004D0D17">
            <w:pPr>
              <w:pStyle w:val="NoSpacing"/>
              <w:cnfStyle w:val="000000100000" w:firstRow="0" w:lastRow="0" w:firstColumn="0" w:lastColumn="0" w:oddVBand="0" w:evenVBand="0" w:oddHBand="1" w:evenHBand="0" w:firstRowFirstColumn="0" w:firstRowLastColumn="0" w:lastRowFirstColumn="0" w:lastRowLastColumn="0"/>
            </w:pPr>
          </w:p>
        </w:tc>
        <w:tc>
          <w:tcPr>
            <w:tcW w:w="1278" w:type="dxa"/>
            <w:vAlign w:val="center"/>
          </w:tcPr>
          <w:p w14:paraId="6E86220A" w14:textId="77777777" w:rsidR="004D0D17" w:rsidRPr="00BE1D36" w:rsidRDefault="004D0D17" w:rsidP="004D0D17">
            <w:pPr>
              <w:pStyle w:val="NoSpacing"/>
              <w:jc w:val="center"/>
              <w:cnfStyle w:val="000000100000" w:firstRow="0" w:lastRow="0" w:firstColumn="0" w:lastColumn="0" w:oddVBand="0" w:evenVBand="0" w:oddHBand="1" w:evenHBand="0" w:firstRowFirstColumn="0" w:firstRowLastColumn="0" w:lastRowFirstColumn="0" w:lastRowLastColumn="0"/>
            </w:pPr>
          </w:p>
        </w:tc>
      </w:tr>
      <w:tr w:rsidR="004D0D17" w:rsidRPr="00BE1D36" w14:paraId="4D7773E5" w14:textId="77777777" w:rsidTr="00ED3EA1">
        <w:tc>
          <w:tcPr>
            <w:cnfStyle w:val="001000000000" w:firstRow="0" w:lastRow="0" w:firstColumn="1" w:lastColumn="0" w:oddVBand="0" w:evenVBand="0" w:oddHBand="0" w:evenHBand="0" w:firstRowFirstColumn="0" w:firstRowLastColumn="0" w:lastRowFirstColumn="0" w:lastRowLastColumn="0"/>
            <w:tcW w:w="1199" w:type="dxa"/>
            <w:vAlign w:val="center"/>
          </w:tcPr>
          <w:p w14:paraId="42231F03" w14:textId="77777777" w:rsidR="004D0D17" w:rsidRPr="00BE1D36" w:rsidRDefault="004D0D17" w:rsidP="004D0D17">
            <w:pPr>
              <w:pStyle w:val="NoSpacing"/>
              <w:jc w:val="center"/>
            </w:pPr>
          </w:p>
        </w:tc>
        <w:tc>
          <w:tcPr>
            <w:tcW w:w="2224" w:type="dxa"/>
            <w:vAlign w:val="center"/>
          </w:tcPr>
          <w:p w14:paraId="58697B79" w14:textId="77777777" w:rsidR="004D0D17" w:rsidRPr="00BE1D36" w:rsidRDefault="004D0D17" w:rsidP="004D0D17">
            <w:pPr>
              <w:pStyle w:val="NoSpacing"/>
              <w:cnfStyle w:val="000000000000" w:firstRow="0" w:lastRow="0" w:firstColumn="0" w:lastColumn="0" w:oddVBand="0" w:evenVBand="0" w:oddHBand="0" w:evenHBand="0" w:firstRowFirstColumn="0" w:firstRowLastColumn="0" w:lastRowFirstColumn="0" w:lastRowLastColumn="0"/>
            </w:pPr>
          </w:p>
        </w:tc>
        <w:tc>
          <w:tcPr>
            <w:tcW w:w="5673" w:type="dxa"/>
            <w:vAlign w:val="center"/>
          </w:tcPr>
          <w:p w14:paraId="61B2B270" w14:textId="77777777" w:rsidR="004D0D17" w:rsidRPr="00BE1D36" w:rsidRDefault="004D0D17" w:rsidP="004D0D17">
            <w:pPr>
              <w:pStyle w:val="NoSpacing"/>
              <w:cnfStyle w:val="000000000000" w:firstRow="0" w:lastRow="0" w:firstColumn="0" w:lastColumn="0" w:oddVBand="0" w:evenVBand="0" w:oddHBand="0" w:evenHBand="0" w:firstRowFirstColumn="0" w:firstRowLastColumn="0" w:lastRowFirstColumn="0" w:lastRowLastColumn="0"/>
            </w:pPr>
          </w:p>
        </w:tc>
        <w:tc>
          <w:tcPr>
            <w:tcW w:w="1278" w:type="dxa"/>
            <w:vAlign w:val="center"/>
          </w:tcPr>
          <w:p w14:paraId="1F745898" w14:textId="77777777" w:rsidR="004D0D17" w:rsidRPr="00BE1D36" w:rsidRDefault="004D0D17" w:rsidP="004D0D17">
            <w:pPr>
              <w:pStyle w:val="NoSpacing"/>
              <w:jc w:val="center"/>
              <w:cnfStyle w:val="000000000000" w:firstRow="0" w:lastRow="0" w:firstColumn="0" w:lastColumn="0" w:oddVBand="0" w:evenVBand="0" w:oddHBand="0" w:evenHBand="0" w:firstRowFirstColumn="0" w:firstRowLastColumn="0" w:lastRowFirstColumn="0" w:lastRowLastColumn="0"/>
            </w:pPr>
          </w:p>
        </w:tc>
      </w:tr>
      <w:tr w:rsidR="004D0D17" w:rsidRPr="00BE1D36" w14:paraId="68D2742F" w14:textId="77777777" w:rsidTr="00ED3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7AA5E643" w14:textId="77777777" w:rsidR="004D0D17" w:rsidRPr="00BE1D36" w:rsidRDefault="004D0D17" w:rsidP="004D0D17">
            <w:pPr>
              <w:pStyle w:val="NoSpacing"/>
              <w:jc w:val="center"/>
            </w:pPr>
          </w:p>
        </w:tc>
        <w:tc>
          <w:tcPr>
            <w:tcW w:w="2224" w:type="dxa"/>
            <w:vAlign w:val="center"/>
          </w:tcPr>
          <w:p w14:paraId="497FA2E2" w14:textId="77777777" w:rsidR="004D0D17" w:rsidRPr="00BE1D36" w:rsidRDefault="004D0D17" w:rsidP="004D0D17">
            <w:pPr>
              <w:pStyle w:val="NoSpacing"/>
              <w:cnfStyle w:val="000000100000" w:firstRow="0" w:lastRow="0" w:firstColumn="0" w:lastColumn="0" w:oddVBand="0" w:evenVBand="0" w:oddHBand="1" w:evenHBand="0" w:firstRowFirstColumn="0" w:firstRowLastColumn="0" w:lastRowFirstColumn="0" w:lastRowLastColumn="0"/>
            </w:pPr>
          </w:p>
        </w:tc>
        <w:tc>
          <w:tcPr>
            <w:tcW w:w="5673" w:type="dxa"/>
            <w:vAlign w:val="center"/>
          </w:tcPr>
          <w:p w14:paraId="40988C65" w14:textId="77777777" w:rsidR="004D0D17" w:rsidRPr="00BE1D36" w:rsidRDefault="004D0D17" w:rsidP="004D0D17">
            <w:pPr>
              <w:pStyle w:val="NoSpacing"/>
              <w:cnfStyle w:val="000000100000" w:firstRow="0" w:lastRow="0" w:firstColumn="0" w:lastColumn="0" w:oddVBand="0" w:evenVBand="0" w:oddHBand="1" w:evenHBand="0" w:firstRowFirstColumn="0" w:firstRowLastColumn="0" w:lastRowFirstColumn="0" w:lastRowLastColumn="0"/>
            </w:pPr>
          </w:p>
        </w:tc>
        <w:tc>
          <w:tcPr>
            <w:tcW w:w="1278" w:type="dxa"/>
            <w:vAlign w:val="center"/>
          </w:tcPr>
          <w:p w14:paraId="374EE5CB" w14:textId="77777777" w:rsidR="004D0D17" w:rsidRPr="00BE1D36" w:rsidRDefault="004D0D17" w:rsidP="004D0D17">
            <w:pPr>
              <w:pStyle w:val="NoSpacing"/>
              <w:jc w:val="center"/>
              <w:cnfStyle w:val="000000100000" w:firstRow="0" w:lastRow="0" w:firstColumn="0" w:lastColumn="0" w:oddVBand="0" w:evenVBand="0" w:oddHBand="1" w:evenHBand="0" w:firstRowFirstColumn="0" w:firstRowLastColumn="0" w:lastRowFirstColumn="0" w:lastRowLastColumn="0"/>
            </w:pPr>
          </w:p>
        </w:tc>
      </w:tr>
      <w:tr w:rsidR="004D0D17" w:rsidRPr="00BE1D36" w14:paraId="08BBF2C3" w14:textId="77777777" w:rsidTr="00ED3EA1">
        <w:tc>
          <w:tcPr>
            <w:cnfStyle w:val="001000000000" w:firstRow="0" w:lastRow="0" w:firstColumn="1" w:lastColumn="0" w:oddVBand="0" w:evenVBand="0" w:oddHBand="0" w:evenHBand="0" w:firstRowFirstColumn="0" w:firstRowLastColumn="0" w:lastRowFirstColumn="0" w:lastRowLastColumn="0"/>
            <w:tcW w:w="1199" w:type="dxa"/>
            <w:vAlign w:val="center"/>
          </w:tcPr>
          <w:p w14:paraId="6CC02E4D" w14:textId="77777777" w:rsidR="004D0D17" w:rsidRPr="00BE1D36" w:rsidRDefault="004D0D17" w:rsidP="004D0D17">
            <w:pPr>
              <w:pStyle w:val="NoSpacing"/>
              <w:jc w:val="center"/>
            </w:pPr>
          </w:p>
        </w:tc>
        <w:tc>
          <w:tcPr>
            <w:tcW w:w="2224" w:type="dxa"/>
            <w:vAlign w:val="center"/>
          </w:tcPr>
          <w:p w14:paraId="23BD2A26" w14:textId="77777777" w:rsidR="004D0D17" w:rsidRPr="00BE1D36" w:rsidRDefault="004D0D17" w:rsidP="004D0D17">
            <w:pPr>
              <w:pStyle w:val="NoSpacing"/>
              <w:cnfStyle w:val="000000000000" w:firstRow="0" w:lastRow="0" w:firstColumn="0" w:lastColumn="0" w:oddVBand="0" w:evenVBand="0" w:oddHBand="0" w:evenHBand="0" w:firstRowFirstColumn="0" w:firstRowLastColumn="0" w:lastRowFirstColumn="0" w:lastRowLastColumn="0"/>
            </w:pPr>
          </w:p>
        </w:tc>
        <w:tc>
          <w:tcPr>
            <w:tcW w:w="5673" w:type="dxa"/>
            <w:vAlign w:val="center"/>
          </w:tcPr>
          <w:p w14:paraId="2B06B61E" w14:textId="77777777" w:rsidR="004D0D17" w:rsidRPr="00BE1D36" w:rsidRDefault="004D0D17" w:rsidP="004D0D17">
            <w:pPr>
              <w:pStyle w:val="NoSpacing"/>
              <w:cnfStyle w:val="000000000000" w:firstRow="0" w:lastRow="0" w:firstColumn="0" w:lastColumn="0" w:oddVBand="0" w:evenVBand="0" w:oddHBand="0" w:evenHBand="0" w:firstRowFirstColumn="0" w:firstRowLastColumn="0" w:lastRowFirstColumn="0" w:lastRowLastColumn="0"/>
            </w:pPr>
          </w:p>
        </w:tc>
        <w:tc>
          <w:tcPr>
            <w:tcW w:w="1278" w:type="dxa"/>
            <w:vAlign w:val="center"/>
          </w:tcPr>
          <w:p w14:paraId="3B856D39" w14:textId="77777777" w:rsidR="004D0D17" w:rsidRPr="00BE1D36" w:rsidRDefault="004D0D17" w:rsidP="004D0D17">
            <w:pPr>
              <w:pStyle w:val="NoSpacing"/>
              <w:jc w:val="center"/>
              <w:cnfStyle w:val="000000000000" w:firstRow="0" w:lastRow="0" w:firstColumn="0" w:lastColumn="0" w:oddVBand="0" w:evenVBand="0" w:oddHBand="0" w:evenHBand="0" w:firstRowFirstColumn="0" w:firstRowLastColumn="0" w:lastRowFirstColumn="0" w:lastRowLastColumn="0"/>
            </w:pPr>
          </w:p>
        </w:tc>
      </w:tr>
      <w:tr w:rsidR="004D0D17" w:rsidRPr="00BE1D36" w14:paraId="293ADD17" w14:textId="77777777" w:rsidTr="00ED3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2D5CC828" w14:textId="77777777" w:rsidR="004D0D17" w:rsidRPr="00BE1D36" w:rsidRDefault="004D0D17" w:rsidP="004D0D17">
            <w:pPr>
              <w:pStyle w:val="NoSpacing"/>
              <w:jc w:val="center"/>
            </w:pPr>
          </w:p>
        </w:tc>
        <w:tc>
          <w:tcPr>
            <w:tcW w:w="2224" w:type="dxa"/>
            <w:vAlign w:val="center"/>
          </w:tcPr>
          <w:p w14:paraId="5B776B8A" w14:textId="77777777" w:rsidR="004D0D17" w:rsidRPr="00BE1D36" w:rsidRDefault="004D0D17" w:rsidP="004D0D17">
            <w:pPr>
              <w:pStyle w:val="NoSpacing"/>
              <w:cnfStyle w:val="000000100000" w:firstRow="0" w:lastRow="0" w:firstColumn="0" w:lastColumn="0" w:oddVBand="0" w:evenVBand="0" w:oddHBand="1" w:evenHBand="0" w:firstRowFirstColumn="0" w:firstRowLastColumn="0" w:lastRowFirstColumn="0" w:lastRowLastColumn="0"/>
            </w:pPr>
          </w:p>
        </w:tc>
        <w:tc>
          <w:tcPr>
            <w:tcW w:w="5673" w:type="dxa"/>
            <w:vAlign w:val="center"/>
          </w:tcPr>
          <w:p w14:paraId="0F657224" w14:textId="77777777" w:rsidR="004D0D17" w:rsidRPr="00BE1D36" w:rsidRDefault="004D0D17" w:rsidP="004D0D17">
            <w:pPr>
              <w:pStyle w:val="NoSpacing"/>
              <w:cnfStyle w:val="000000100000" w:firstRow="0" w:lastRow="0" w:firstColumn="0" w:lastColumn="0" w:oddVBand="0" w:evenVBand="0" w:oddHBand="1" w:evenHBand="0" w:firstRowFirstColumn="0" w:firstRowLastColumn="0" w:lastRowFirstColumn="0" w:lastRowLastColumn="0"/>
            </w:pPr>
          </w:p>
        </w:tc>
        <w:tc>
          <w:tcPr>
            <w:tcW w:w="1278" w:type="dxa"/>
            <w:vAlign w:val="center"/>
          </w:tcPr>
          <w:p w14:paraId="41D87CDC" w14:textId="77777777" w:rsidR="004D0D17" w:rsidRPr="00BE1D36" w:rsidRDefault="004D0D17" w:rsidP="004D0D17">
            <w:pPr>
              <w:pStyle w:val="NoSpacing"/>
              <w:jc w:val="center"/>
              <w:cnfStyle w:val="000000100000" w:firstRow="0" w:lastRow="0" w:firstColumn="0" w:lastColumn="0" w:oddVBand="0" w:evenVBand="0" w:oddHBand="1" w:evenHBand="0" w:firstRowFirstColumn="0" w:firstRowLastColumn="0" w:lastRowFirstColumn="0" w:lastRowLastColumn="0"/>
            </w:pPr>
          </w:p>
        </w:tc>
      </w:tr>
      <w:tr w:rsidR="004D0D17" w:rsidRPr="00BE1D36" w14:paraId="75A81C85" w14:textId="77777777" w:rsidTr="00ED3EA1">
        <w:tc>
          <w:tcPr>
            <w:cnfStyle w:val="001000000000" w:firstRow="0" w:lastRow="0" w:firstColumn="1" w:lastColumn="0" w:oddVBand="0" w:evenVBand="0" w:oddHBand="0" w:evenHBand="0" w:firstRowFirstColumn="0" w:firstRowLastColumn="0" w:lastRowFirstColumn="0" w:lastRowLastColumn="0"/>
            <w:tcW w:w="1199" w:type="dxa"/>
            <w:vAlign w:val="center"/>
          </w:tcPr>
          <w:p w14:paraId="524074AD" w14:textId="77777777" w:rsidR="004D0D17" w:rsidRPr="00BE1D36" w:rsidRDefault="004D0D17" w:rsidP="004D0D17">
            <w:pPr>
              <w:pStyle w:val="NoSpacing"/>
              <w:jc w:val="center"/>
            </w:pPr>
          </w:p>
        </w:tc>
        <w:tc>
          <w:tcPr>
            <w:tcW w:w="2224" w:type="dxa"/>
            <w:vAlign w:val="center"/>
          </w:tcPr>
          <w:p w14:paraId="0DC8E8F7" w14:textId="77777777" w:rsidR="004D0D17" w:rsidRPr="00BE1D36" w:rsidRDefault="004D0D17" w:rsidP="004D0D17">
            <w:pPr>
              <w:pStyle w:val="NoSpacing"/>
              <w:cnfStyle w:val="000000000000" w:firstRow="0" w:lastRow="0" w:firstColumn="0" w:lastColumn="0" w:oddVBand="0" w:evenVBand="0" w:oddHBand="0" w:evenHBand="0" w:firstRowFirstColumn="0" w:firstRowLastColumn="0" w:lastRowFirstColumn="0" w:lastRowLastColumn="0"/>
            </w:pPr>
          </w:p>
        </w:tc>
        <w:tc>
          <w:tcPr>
            <w:tcW w:w="5673" w:type="dxa"/>
            <w:vAlign w:val="center"/>
          </w:tcPr>
          <w:p w14:paraId="6F9E1695" w14:textId="77777777" w:rsidR="004D0D17" w:rsidRPr="00BE1D36" w:rsidRDefault="004D0D17" w:rsidP="004D0D17">
            <w:pPr>
              <w:pStyle w:val="NoSpacing"/>
              <w:cnfStyle w:val="000000000000" w:firstRow="0" w:lastRow="0" w:firstColumn="0" w:lastColumn="0" w:oddVBand="0" w:evenVBand="0" w:oddHBand="0" w:evenHBand="0" w:firstRowFirstColumn="0" w:firstRowLastColumn="0" w:lastRowFirstColumn="0" w:lastRowLastColumn="0"/>
            </w:pPr>
          </w:p>
        </w:tc>
        <w:tc>
          <w:tcPr>
            <w:tcW w:w="1278" w:type="dxa"/>
            <w:vAlign w:val="center"/>
          </w:tcPr>
          <w:p w14:paraId="1ED53D94" w14:textId="77777777" w:rsidR="004D0D17" w:rsidRPr="00BE1D36" w:rsidRDefault="004D0D17" w:rsidP="004D0D17">
            <w:pPr>
              <w:pStyle w:val="NoSpacing"/>
              <w:jc w:val="center"/>
              <w:cnfStyle w:val="000000000000" w:firstRow="0" w:lastRow="0" w:firstColumn="0" w:lastColumn="0" w:oddVBand="0" w:evenVBand="0" w:oddHBand="0" w:evenHBand="0" w:firstRowFirstColumn="0" w:firstRowLastColumn="0" w:lastRowFirstColumn="0" w:lastRowLastColumn="0"/>
            </w:pPr>
          </w:p>
        </w:tc>
      </w:tr>
      <w:tr w:rsidR="004D0D17" w:rsidRPr="00BE1D36" w14:paraId="6DA75DFA" w14:textId="77777777" w:rsidTr="00ED3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4D5B1EA4" w14:textId="77777777" w:rsidR="004D0D17" w:rsidRPr="00BE1D36" w:rsidRDefault="004D0D17" w:rsidP="004D0D17">
            <w:pPr>
              <w:pStyle w:val="NoSpacing"/>
              <w:jc w:val="center"/>
            </w:pPr>
          </w:p>
        </w:tc>
        <w:tc>
          <w:tcPr>
            <w:tcW w:w="2224" w:type="dxa"/>
            <w:vAlign w:val="center"/>
          </w:tcPr>
          <w:p w14:paraId="3BB34B07" w14:textId="77777777" w:rsidR="004D0D17" w:rsidRPr="00BE1D36" w:rsidRDefault="004D0D17" w:rsidP="004D0D17">
            <w:pPr>
              <w:pStyle w:val="NoSpacing"/>
              <w:cnfStyle w:val="000000100000" w:firstRow="0" w:lastRow="0" w:firstColumn="0" w:lastColumn="0" w:oddVBand="0" w:evenVBand="0" w:oddHBand="1" w:evenHBand="0" w:firstRowFirstColumn="0" w:firstRowLastColumn="0" w:lastRowFirstColumn="0" w:lastRowLastColumn="0"/>
            </w:pPr>
          </w:p>
        </w:tc>
        <w:tc>
          <w:tcPr>
            <w:tcW w:w="5673" w:type="dxa"/>
            <w:vAlign w:val="center"/>
          </w:tcPr>
          <w:p w14:paraId="68521006" w14:textId="77777777" w:rsidR="004D0D17" w:rsidRPr="00BE1D36" w:rsidRDefault="004D0D17" w:rsidP="004D0D17">
            <w:pPr>
              <w:pStyle w:val="NoSpacing"/>
              <w:cnfStyle w:val="000000100000" w:firstRow="0" w:lastRow="0" w:firstColumn="0" w:lastColumn="0" w:oddVBand="0" w:evenVBand="0" w:oddHBand="1" w:evenHBand="0" w:firstRowFirstColumn="0" w:firstRowLastColumn="0" w:lastRowFirstColumn="0" w:lastRowLastColumn="0"/>
            </w:pPr>
          </w:p>
        </w:tc>
        <w:tc>
          <w:tcPr>
            <w:tcW w:w="1278" w:type="dxa"/>
            <w:vAlign w:val="center"/>
          </w:tcPr>
          <w:p w14:paraId="2F3DB722" w14:textId="77777777" w:rsidR="004D0D17" w:rsidRPr="00BE1D36" w:rsidRDefault="004D0D17" w:rsidP="004D0D17">
            <w:pPr>
              <w:pStyle w:val="NoSpacing"/>
              <w:jc w:val="center"/>
              <w:cnfStyle w:val="000000100000" w:firstRow="0" w:lastRow="0" w:firstColumn="0" w:lastColumn="0" w:oddVBand="0" w:evenVBand="0" w:oddHBand="1" w:evenHBand="0" w:firstRowFirstColumn="0" w:firstRowLastColumn="0" w:lastRowFirstColumn="0" w:lastRowLastColumn="0"/>
            </w:pPr>
          </w:p>
        </w:tc>
      </w:tr>
      <w:tr w:rsidR="004D0D17" w:rsidRPr="00BE1D36" w14:paraId="180F49A4" w14:textId="77777777" w:rsidTr="00ED3EA1">
        <w:tc>
          <w:tcPr>
            <w:cnfStyle w:val="001000000000" w:firstRow="0" w:lastRow="0" w:firstColumn="1" w:lastColumn="0" w:oddVBand="0" w:evenVBand="0" w:oddHBand="0" w:evenHBand="0" w:firstRowFirstColumn="0" w:firstRowLastColumn="0" w:lastRowFirstColumn="0" w:lastRowLastColumn="0"/>
            <w:tcW w:w="1199" w:type="dxa"/>
            <w:vAlign w:val="center"/>
          </w:tcPr>
          <w:p w14:paraId="48CD3CBA" w14:textId="77777777" w:rsidR="004D0D17" w:rsidRPr="00BE1D36" w:rsidRDefault="004D0D17" w:rsidP="004D0D17">
            <w:pPr>
              <w:pStyle w:val="NoSpacing"/>
              <w:jc w:val="center"/>
            </w:pPr>
          </w:p>
        </w:tc>
        <w:tc>
          <w:tcPr>
            <w:tcW w:w="2224" w:type="dxa"/>
            <w:vAlign w:val="center"/>
          </w:tcPr>
          <w:p w14:paraId="049F7D9F" w14:textId="77777777" w:rsidR="004D0D17" w:rsidRPr="00BE1D36" w:rsidRDefault="004D0D17" w:rsidP="004D0D17">
            <w:pPr>
              <w:pStyle w:val="NoSpacing"/>
              <w:cnfStyle w:val="000000000000" w:firstRow="0" w:lastRow="0" w:firstColumn="0" w:lastColumn="0" w:oddVBand="0" w:evenVBand="0" w:oddHBand="0" w:evenHBand="0" w:firstRowFirstColumn="0" w:firstRowLastColumn="0" w:lastRowFirstColumn="0" w:lastRowLastColumn="0"/>
            </w:pPr>
          </w:p>
        </w:tc>
        <w:tc>
          <w:tcPr>
            <w:tcW w:w="5673" w:type="dxa"/>
            <w:vAlign w:val="center"/>
          </w:tcPr>
          <w:p w14:paraId="75A2EC43" w14:textId="77777777" w:rsidR="004D0D17" w:rsidRPr="00BE1D36" w:rsidRDefault="004D0D17" w:rsidP="004D0D17">
            <w:pPr>
              <w:pStyle w:val="NoSpacing"/>
              <w:cnfStyle w:val="000000000000" w:firstRow="0" w:lastRow="0" w:firstColumn="0" w:lastColumn="0" w:oddVBand="0" w:evenVBand="0" w:oddHBand="0" w:evenHBand="0" w:firstRowFirstColumn="0" w:firstRowLastColumn="0" w:lastRowFirstColumn="0" w:lastRowLastColumn="0"/>
            </w:pPr>
          </w:p>
        </w:tc>
        <w:tc>
          <w:tcPr>
            <w:tcW w:w="1278" w:type="dxa"/>
            <w:vAlign w:val="center"/>
          </w:tcPr>
          <w:p w14:paraId="064ECCB1" w14:textId="77777777" w:rsidR="004D0D17" w:rsidRPr="00BE1D36" w:rsidRDefault="004D0D17" w:rsidP="004D0D17">
            <w:pPr>
              <w:pStyle w:val="NoSpacing"/>
              <w:jc w:val="center"/>
              <w:cnfStyle w:val="000000000000" w:firstRow="0" w:lastRow="0" w:firstColumn="0" w:lastColumn="0" w:oddVBand="0" w:evenVBand="0" w:oddHBand="0" w:evenHBand="0" w:firstRowFirstColumn="0" w:firstRowLastColumn="0" w:lastRowFirstColumn="0" w:lastRowLastColumn="0"/>
            </w:pPr>
          </w:p>
        </w:tc>
      </w:tr>
      <w:tr w:rsidR="004D0D17" w:rsidRPr="00BE1D36" w14:paraId="6A182B64" w14:textId="77777777" w:rsidTr="00ED3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1D88D9EB" w14:textId="77777777" w:rsidR="004D0D17" w:rsidRPr="00BE1D36" w:rsidRDefault="004D0D17" w:rsidP="004D0D17">
            <w:pPr>
              <w:pStyle w:val="NoSpacing"/>
              <w:jc w:val="center"/>
            </w:pPr>
          </w:p>
        </w:tc>
        <w:tc>
          <w:tcPr>
            <w:tcW w:w="2224" w:type="dxa"/>
            <w:vAlign w:val="center"/>
          </w:tcPr>
          <w:p w14:paraId="261CCED6" w14:textId="77777777" w:rsidR="004D0D17" w:rsidRPr="00BE1D36" w:rsidRDefault="004D0D17" w:rsidP="004D0D17">
            <w:pPr>
              <w:pStyle w:val="NoSpacing"/>
              <w:cnfStyle w:val="000000100000" w:firstRow="0" w:lastRow="0" w:firstColumn="0" w:lastColumn="0" w:oddVBand="0" w:evenVBand="0" w:oddHBand="1" w:evenHBand="0" w:firstRowFirstColumn="0" w:firstRowLastColumn="0" w:lastRowFirstColumn="0" w:lastRowLastColumn="0"/>
            </w:pPr>
          </w:p>
        </w:tc>
        <w:tc>
          <w:tcPr>
            <w:tcW w:w="5673" w:type="dxa"/>
            <w:vAlign w:val="center"/>
          </w:tcPr>
          <w:p w14:paraId="3A379FA4" w14:textId="77777777" w:rsidR="004D0D17" w:rsidRPr="00BE1D36" w:rsidRDefault="004D0D17" w:rsidP="004D0D17">
            <w:pPr>
              <w:pStyle w:val="NoSpacing"/>
              <w:cnfStyle w:val="000000100000" w:firstRow="0" w:lastRow="0" w:firstColumn="0" w:lastColumn="0" w:oddVBand="0" w:evenVBand="0" w:oddHBand="1" w:evenHBand="0" w:firstRowFirstColumn="0" w:firstRowLastColumn="0" w:lastRowFirstColumn="0" w:lastRowLastColumn="0"/>
            </w:pPr>
          </w:p>
        </w:tc>
        <w:tc>
          <w:tcPr>
            <w:tcW w:w="1278" w:type="dxa"/>
            <w:vAlign w:val="center"/>
          </w:tcPr>
          <w:p w14:paraId="02F41D64" w14:textId="77777777" w:rsidR="004D0D17" w:rsidRPr="00BE1D36" w:rsidRDefault="004D0D17" w:rsidP="004D0D17">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3C457FA9" w14:textId="77777777" w:rsidR="0022133E" w:rsidRPr="00BE1D36" w:rsidRDefault="0022133E" w:rsidP="00142CC3">
      <w:pPr>
        <w:pStyle w:val="NoSpacing"/>
      </w:pPr>
    </w:p>
    <w:tbl>
      <w:tblPr>
        <w:tblStyle w:val="TableGrid"/>
        <w:tblW w:w="5134" w:type="pct"/>
        <w:tblBorders>
          <w:left w:val="none" w:sz="0" w:space="0" w:color="auto"/>
          <w:right w:val="none" w:sz="0" w:space="0" w:color="auto"/>
          <w:insideH w:val="none" w:sz="0" w:space="0" w:color="auto"/>
          <w:insideV w:val="none" w:sz="0" w:space="0" w:color="auto"/>
        </w:tblBorders>
        <w:shd w:val="clear" w:color="auto" w:fill="C9C9C9" w:themeFill="accent3" w:themeFillTint="99"/>
        <w:tblLook w:val="04A0" w:firstRow="1" w:lastRow="0" w:firstColumn="1" w:lastColumn="0" w:noHBand="0" w:noVBand="1"/>
      </w:tblPr>
      <w:tblGrid>
        <w:gridCol w:w="1310"/>
        <w:gridCol w:w="7562"/>
        <w:gridCol w:w="1478"/>
      </w:tblGrid>
      <w:tr w:rsidR="00024E23" w:rsidRPr="00BE1D36" w14:paraId="1E8739B7" w14:textId="77777777" w:rsidTr="00B76D79">
        <w:tc>
          <w:tcPr>
            <w:tcW w:w="633" w:type="pct"/>
            <w:vMerge w:val="restart"/>
            <w:shd w:val="clear" w:color="auto" w:fill="C9C9C9" w:themeFill="accent3" w:themeFillTint="99"/>
            <w:vAlign w:val="center"/>
          </w:tcPr>
          <w:p w14:paraId="513F4931" w14:textId="77777777" w:rsidR="00024E23" w:rsidRPr="00BE1D36" w:rsidRDefault="00024E23" w:rsidP="00024E23">
            <w:pPr>
              <w:pStyle w:val="NoSpacing"/>
              <w:jc w:val="center"/>
            </w:pPr>
          </w:p>
        </w:tc>
        <w:tc>
          <w:tcPr>
            <w:tcW w:w="3653" w:type="pct"/>
            <w:shd w:val="clear" w:color="auto" w:fill="C9C9C9" w:themeFill="accent3" w:themeFillTint="99"/>
            <w:vAlign w:val="center"/>
          </w:tcPr>
          <w:p w14:paraId="03E7ABA1" w14:textId="77777777" w:rsidR="00024E23" w:rsidRPr="00BE1D36" w:rsidRDefault="00024E23" w:rsidP="006903CE">
            <w:pPr>
              <w:jc w:val="center"/>
            </w:pPr>
          </w:p>
        </w:tc>
        <w:tc>
          <w:tcPr>
            <w:tcW w:w="714" w:type="pct"/>
            <w:vMerge w:val="restart"/>
            <w:shd w:val="clear" w:color="auto" w:fill="C9C9C9" w:themeFill="accent3" w:themeFillTint="99"/>
            <w:vAlign w:val="center"/>
          </w:tcPr>
          <w:p w14:paraId="69AFF642" w14:textId="77777777" w:rsidR="00024E23" w:rsidRPr="00BE1D36" w:rsidRDefault="00024E23" w:rsidP="006903CE">
            <w:pPr>
              <w:pStyle w:val="NoSpacing"/>
            </w:pPr>
          </w:p>
        </w:tc>
      </w:tr>
      <w:tr w:rsidR="00024E23" w:rsidRPr="00BE1D36" w14:paraId="3822C78F" w14:textId="77777777" w:rsidTr="00B76D79">
        <w:tc>
          <w:tcPr>
            <w:tcW w:w="633" w:type="pct"/>
            <w:vMerge/>
            <w:shd w:val="clear" w:color="auto" w:fill="C9C9C9" w:themeFill="accent3" w:themeFillTint="99"/>
          </w:tcPr>
          <w:p w14:paraId="44BDDEFF" w14:textId="77777777" w:rsidR="00024E23" w:rsidRPr="00BE1D36" w:rsidRDefault="00024E23" w:rsidP="00024E23">
            <w:pPr>
              <w:pStyle w:val="NoSpacing"/>
            </w:pPr>
          </w:p>
        </w:tc>
        <w:tc>
          <w:tcPr>
            <w:tcW w:w="3653" w:type="pct"/>
            <w:shd w:val="clear" w:color="auto" w:fill="C9C9C9" w:themeFill="accent3" w:themeFillTint="99"/>
            <w:vAlign w:val="center"/>
          </w:tcPr>
          <w:p w14:paraId="4320BB59" w14:textId="77777777" w:rsidR="00024E23" w:rsidRPr="00BE1D36" w:rsidRDefault="00024E23" w:rsidP="006903CE">
            <w:pPr>
              <w:jc w:val="center"/>
              <w:rPr>
                <w:i/>
              </w:rPr>
            </w:pPr>
          </w:p>
        </w:tc>
        <w:tc>
          <w:tcPr>
            <w:tcW w:w="714" w:type="pct"/>
            <w:vMerge/>
            <w:shd w:val="clear" w:color="auto" w:fill="C9C9C9" w:themeFill="accent3" w:themeFillTint="99"/>
          </w:tcPr>
          <w:p w14:paraId="59C00F96" w14:textId="77777777" w:rsidR="00024E23" w:rsidRPr="00BE1D36" w:rsidRDefault="00024E23" w:rsidP="00024E23">
            <w:pPr>
              <w:pStyle w:val="NoSpacing"/>
            </w:pPr>
          </w:p>
        </w:tc>
      </w:tr>
    </w:tbl>
    <w:p w14:paraId="294E792A" w14:textId="77777777" w:rsidR="00414440" w:rsidRPr="00BE1D36" w:rsidRDefault="00B76D79" w:rsidP="00C4690F">
      <w:pPr>
        <w:rPr>
          <w:rFonts w:cstheme="minorHAnsi"/>
          <w:b/>
          <w:i/>
          <w:sz w:val="32"/>
          <w:szCs w:val="32"/>
          <w:u w:val="single"/>
        </w:rPr>
      </w:pPr>
      <w:r>
        <w:rPr>
          <w:rFonts w:cstheme="minorHAnsi"/>
          <w:b/>
          <w:i/>
          <w:sz w:val="32"/>
          <w:szCs w:val="32"/>
          <w:u w:val="single"/>
        </w:rPr>
        <w:br w:type="page"/>
      </w:r>
    </w:p>
    <w:sdt>
      <w:sdtPr>
        <w:rPr>
          <w:rFonts w:asciiTheme="minorHAnsi" w:eastAsiaTheme="minorHAnsi" w:hAnsiTheme="minorHAnsi" w:cstheme="minorBidi"/>
          <w:b w:val="0"/>
          <w:bCs w:val="0"/>
          <w:color w:val="auto"/>
          <w:sz w:val="22"/>
          <w:szCs w:val="22"/>
        </w:rPr>
        <w:id w:val="352042407"/>
        <w:docPartObj>
          <w:docPartGallery w:val="Table of Contents"/>
          <w:docPartUnique/>
        </w:docPartObj>
      </w:sdtPr>
      <w:sdtEndPr>
        <w:rPr>
          <w:rFonts w:ascii="Intel Clear" w:eastAsiaTheme="minorEastAsia" w:hAnsi="Intel Clear"/>
        </w:rPr>
      </w:sdtEndPr>
      <w:sdtContent>
        <w:p w14:paraId="428B0D49" w14:textId="77777777" w:rsidR="00612F17" w:rsidRPr="00BE1D36" w:rsidRDefault="00C4690F" w:rsidP="00AB34B8">
          <w:pPr>
            <w:pStyle w:val="TOCHeading"/>
          </w:pPr>
          <w:r>
            <w:t>Table of C</w:t>
          </w:r>
          <w:r w:rsidR="00612F17" w:rsidRPr="00BE1D36">
            <w:t>ontents</w:t>
          </w:r>
        </w:p>
        <w:p w14:paraId="6B8978DE" w14:textId="77777777" w:rsidR="00930D0E" w:rsidRDefault="00C54D0D">
          <w:pPr>
            <w:pStyle w:val="TOC1"/>
            <w:rPr>
              <w:rFonts w:asciiTheme="minorHAnsi" w:hAnsiTheme="minorHAnsi"/>
              <w:noProof/>
            </w:rPr>
          </w:pPr>
          <w:r w:rsidRPr="00BE1D36">
            <w:fldChar w:fldCharType="begin"/>
          </w:r>
          <w:r w:rsidR="00612F17" w:rsidRPr="00BE1D36">
            <w:instrText xml:space="preserve"> TOC \o "1-3" \h \z \u </w:instrText>
          </w:r>
          <w:r w:rsidRPr="00BE1D36">
            <w:fldChar w:fldCharType="separate"/>
          </w:r>
          <w:hyperlink w:anchor="_Toc30596684" w:history="1">
            <w:r w:rsidR="00930D0E" w:rsidRPr="00095845">
              <w:rPr>
                <w:rStyle w:val="Hyperlink"/>
                <w:noProof/>
              </w:rPr>
              <w:t>1</w:t>
            </w:r>
            <w:r w:rsidR="00930D0E">
              <w:rPr>
                <w:rFonts w:asciiTheme="minorHAnsi" w:hAnsiTheme="minorHAnsi"/>
                <w:noProof/>
              </w:rPr>
              <w:tab/>
            </w:r>
            <w:r w:rsidR="00930D0E" w:rsidRPr="00095845">
              <w:rPr>
                <w:rStyle w:val="Hyperlink"/>
                <w:noProof/>
              </w:rPr>
              <w:t>Introduction</w:t>
            </w:r>
            <w:r w:rsidR="00930D0E">
              <w:rPr>
                <w:noProof/>
                <w:webHidden/>
              </w:rPr>
              <w:tab/>
            </w:r>
            <w:r w:rsidR="00930D0E">
              <w:rPr>
                <w:noProof/>
                <w:webHidden/>
              </w:rPr>
              <w:fldChar w:fldCharType="begin"/>
            </w:r>
            <w:r w:rsidR="00930D0E">
              <w:rPr>
                <w:noProof/>
                <w:webHidden/>
              </w:rPr>
              <w:instrText xml:space="preserve"> PAGEREF _Toc30596684 \h </w:instrText>
            </w:r>
            <w:r w:rsidR="00930D0E">
              <w:rPr>
                <w:noProof/>
                <w:webHidden/>
              </w:rPr>
            </w:r>
            <w:r w:rsidR="00930D0E">
              <w:rPr>
                <w:noProof/>
                <w:webHidden/>
              </w:rPr>
              <w:fldChar w:fldCharType="separate"/>
            </w:r>
            <w:r w:rsidR="00930D0E">
              <w:rPr>
                <w:noProof/>
                <w:webHidden/>
              </w:rPr>
              <w:t>5</w:t>
            </w:r>
            <w:r w:rsidR="00930D0E">
              <w:rPr>
                <w:noProof/>
                <w:webHidden/>
              </w:rPr>
              <w:fldChar w:fldCharType="end"/>
            </w:r>
          </w:hyperlink>
        </w:p>
        <w:p w14:paraId="13EEC434" w14:textId="77777777" w:rsidR="00612F17" w:rsidRPr="00BE1D36" w:rsidRDefault="00C54D0D">
          <w:r w:rsidRPr="00BE1D36">
            <w:fldChar w:fldCharType="end"/>
          </w:r>
        </w:p>
      </w:sdtContent>
    </w:sdt>
    <w:p w14:paraId="49E9B391" w14:textId="77777777" w:rsidR="00612F17" w:rsidRPr="00BE1D36" w:rsidRDefault="00612F17">
      <w:r w:rsidRPr="00BE1D36">
        <w:br w:type="page"/>
      </w:r>
    </w:p>
    <w:p w14:paraId="259A8FC1" w14:textId="77777777" w:rsidR="00612F17" w:rsidRDefault="00AB34B8" w:rsidP="00D05D1C">
      <w:pPr>
        <w:pStyle w:val="Heading1"/>
        <w:numPr>
          <w:ilvl w:val="0"/>
          <w:numId w:val="41"/>
        </w:numPr>
      </w:pPr>
      <w:bookmarkStart w:id="2" w:name="_Toc30596684"/>
      <w:r w:rsidRPr="00D05D1C">
        <w:lastRenderedPageBreak/>
        <w:t>Introduction</w:t>
      </w:r>
      <w:bookmarkEnd w:id="2"/>
    </w:p>
    <w:p w14:paraId="35899CEE" w14:textId="2A84A040" w:rsidR="00D05D1C" w:rsidRPr="00D05D1C" w:rsidRDefault="004A48EE" w:rsidP="00D05D1C">
      <w:r>
        <w:t>This document captures the requirements related to code that supports a blog series around Equirectangular images and how to extra a “flattened” view for showing a given field of view looking in a particular direction.</w:t>
      </w:r>
    </w:p>
    <w:p w14:paraId="7B562AAD" w14:textId="5451E458" w:rsidR="00D05D1C" w:rsidRDefault="004A48EE" w:rsidP="004A48EE">
      <w:pPr>
        <w:pStyle w:val="Heading1"/>
      </w:pPr>
      <w:r>
        <w:t>Requirement</w:t>
      </w:r>
      <w:r w:rsidR="00106D92">
        <w:t>s</w:t>
      </w:r>
    </w:p>
    <w:p w14:paraId="2792269E" w14:textId="0706D174" w:rsidR="00106D92" w:rsidRDefault="00106D92" w:rsidP="00106D92">
      <w:r>
        <w:t>The requirements are as follows:</w:t>
      </w:r>
    </w:p>
    <w:p w14:paraId="2F209D49" w14:textId="1E7C59C9" w:rsidR="00106D92" w:rsidRDefault="00106D92" w:rsidP="00106D92">
      <w:pPr>
        <w:pStyle w:val="ListParagraph"/>
        <w:numPr>
          <w:ilvl w:val="0"/>
          <w:numId w:val="42"/>
        </w:numPr>
      </w:pPr>
      <w:r>
        <w:t>The code shall support the blog series.</w:t>
      </w:r>
    </w:p>
    <w:p w14:paraId="0324311A" w14:textId="33E50211" w:rsidR="00106D92" w:rsidRDefault="00106D92" w:rsidP="00106D92">
      <w:pPr>
        <w:pStyle w:val="ListParagraph"/>
        <w:numPr>
          <w:ilvl w:val="0"/>
          <w:numId w:val="42"/>
        </w:numPr>
      </w:pPr>
      <w:r>
        <w:t>The code shall be released as Open Source with Apache 2.0 license</w:t>
      </w:r>
      <w:r w:rsidR="005E1A2A">
        <w:t xml:space="preserve"> and following all Intel release criteria.</w:t>
      </w:r>
    </w:p>
    <w:p w14:paraId="0F2E4EAA" w14:textId="7DAD7252" w:rsidR="00106D92" w:rsidRDefault="00106D92" w:rsidP="00106D92">
      <w:pPr>
        <w:pStyle w:val="ListParagraph"/>
        <w:numPr>
          <w:ilvl w:val="0"/>
          <w:numId w:val="42"/>
        </w:numPr>
      </w:pPr>
      <w:r>
        <w:t>The code shall run on Windows.</w:t>
      </w:r>
    </w:p>
    <w:p w14:paraId="79830C32" w14:textId="26CEE63B" w:rsidR="00106D92" w:rsidRDefault="00106D92" w:rsidP="00106D92">
      <w:pPr>
        <w:pStyle w:val="ListParagraph"/>
        <w:numPr>
          <w:ilvl w:val="0"/>
          <w:numId w:val="42"/>
        </w:numPr>
      </w:pPr>
      <w:r>
        <w:t>Stretch goal would be to support Linux as well.</w:t>
      </w:r>
    </w:p>
    <w:p w14:paraId="3E613AF4" w14:textId="0AF6710E" w:rsidR="00106D92" w:rsidRDefault="00106D92" w:rsidP="00106D92">
      <w:pPr>
        <w:pStyle w:val="ListParagraph"/>
        <w:numPr>
          <w:ilvl w:val="0"/>
          <w:numId w:val="42"/>
        </w:numPr>
      </w:pPr>
      <w:r>
        <w:t xml:space="preserve">After release, the code shall be available under </w:t>
      </w:r>
      <w:hyperlink r:id="rId12" w:history="1">
        <w:r w:rsidRPr="00C16556">
          <w:rPr>
            <w:rStyle w:val="Hyperlink"/>
          </w:rPr>
          <w:t>https:/</w:t>
        </w:r>
        <w:r w:rsidRPr="00C16556">
          <w:rPr>
            <w:rStyle w:val="Hyperlink"/>
          </w:rPr>
          <w:t>/</w:t>
        </w:r>
        <w:r w:rsidRPr="00C16556">
          <w:rPr>
            <w:rStyle w:val="Hyperlink"/>
          </w:rPr>
          <w:t>github.com/intel-health</w:t>
        </w:r>
      </w:hyperlink>
      <w:r>
        <w:t xml:space="preserve">. </w:t>
      </w:r>
    </w:p>
    <w:p w14:paraId="6D27D362" w14:textId="5E2D318E" w:rsidR="005E1A2A" w:rsidRDefault="005E1A2A" w:rsidP="005E1A2A">
      <w:pPr>
        <w:pStyle w:val="ListParagraph"/>
        <w:numPr>
          <w:ilvl w:val="0"/>
          <w:numId w:val="42"/>
        </w:numPr>
      </w:pPr>
      <w:r>
        <w:t xml:space="preserve">Other forked code from </w:t>
      </w:r>
      <w:proofErr w:type="spellStart"/>
      <w:r>
        <w:t>github</w:t>
      </w:r>
      <w:proofErr w:type="spellEnd"/>
      <w:r>
        <w:t xml:space="preserve"> shall be available </w:t>
      </w:r>
      <w:r>
        <w:t xml:space="preserve">under </w:t>
      </w:r>
      <w:hyperlink r:id="rId13" w:history="1">
        <w:r w:rsidRPr="00C16556">
          <w:rPr>
            <w:rStyle w:val="Hyperlink"/>
          </w:rPr>
          <w:t>https://github.com/intel-health</w:t>
        </w:r>
      </w:hyperlink>
      <w:r>
        <w:t xml:space="preserve"> as well.</w:t>
      </w:r>
    </w:p>
    <w:p w14:paraId="7DA4FBC2" w14:textId="2A33F67E" w:rsidR="00106D92" w:rsidRDefault="00106D92" w:rsidP="00106D92">
      <w:pPr>
        <w:pStyle w:val="ListParagraph"/>
        <w:numPr>
          <w:ilvl w:val="0"/>
          <w:numId w:val="42"/>
        </w:numPr>
      </w:pPr>
      <w:r>
        <w:t xml:space="preserve">The framework shall have two modes: 1) interactive and 2) speed </w:t>
      </w:r>
      <w:proofErr w:type="gramStart"/>
      <w:r>
        <w:t>testing</w:t>
      </w:r>
      <w:proofErr w:type="gramEnd"/>
    </w:p>
    <w:p w14:paraId="321A0D44" w14:textId="1D083981" w:rsidR="00106D92" w:rsidRDefault="00106D92" w:rsidP="00106D92">
      <w:pPr>
        <w:pStyle w:val="ListParagraph"/>
        <w:numPr>
          <w:ilvl w:val="0"/>
          <w:numId w:val="42"/>
        </w:numPr>
      </w:pPr>
      <w:r>
        <w:t>In the interactive mode:</w:t>
      </w:r>
    </w:p>
    <w:p w14:paraId="1FD4B1F9" w14:textId="1603513F" w:rsidR="00106D92" w:rsidRDefault="00106D92" w:rsidP="00106D92">
      <w:pPr>
        <w:pStyle w:val="ListParagraph"/>
        <w:numPr>
          <w:ilvl w:val="1"/>
          <w:numId w:val="42"/>
        </w:numPr>
      </w:pPr>
      <w:r>
        <w:t xml:space="preserve">The code shall show the “flattened” field of view from a given set of parameters </w:t>
      </w:r>
      <w:proofErr w:type="gramStart"/>
      <w:r>
        <w:t>including:</w:t>
      </w:r>
      <w:proofErr w:type="gramEnd"/>
      <w:r>
        <w:t xml:space="preserve"> field of view degrees, yaw, pitch, and roll.</w:t>
      </w:r>
    </w:p>
    <w:p w14:paraId="671BE07D" w14:textId="34BE1D94" w:rsidR="00106D92" w:rsidRDefault="00106D92" w:rsidP="00106D92">
      <w:pPr>
        <w:pStyle w:val="ListParagraph"/>
        <w:numPr>
          <w:ilvl w:val="1"/>
          <w:numId w:val="42"/>
        </w:numPr>
      </w:pPr>
      <w:r>
        <w:t>It shall accept a set of keystrokes for adjusting the parameters.</w:t>
      </w:r>
    </w:p>
    <w:p w14:paraId="7A460BB4" w14:textId="0CBE6AB1" w:rsidR="00106D92" w:rsidRDefault="00106D92" w:rsidP="00106D92">
      <w:pPr>
        <w:pStyle w:val="ListParagraph"/>
        <w:numPr>
          <w:ilvl w:val="2"/>
          <w:numId w:val="42"/>
        </w:numPr>
      </w:pPr>
      <w:r>
        <w:t>Right and left arrows to adjust yaw.</w:t>
      </w:r>
    </w:p>
    <w:p w14:paraId="08345224" w14:textId="000FC36C" w:rsidR="00106D92" w:rsidRDefault="00106D92" w:rsidP="00106D92">
      <w:pPr>
        <w:pStyle w:val="ListParagraph"/>
        <w:numPr>
          <w:ilvl w:val="2"/>
          <w:numId w:val="42"/>
        </w:numPr>
      </w:pPr>
      <w:r>
        <w:t>Up and down arrows to adjust pitch.</w:t>
      </w:r>
    </w:p>
    <w:p w14:paraId="0F007D9B" w14:textId="77C8C5C5" w:rsidR="00106D92" w:rsidRDefault="00106D92" w:rsidP="00106D92">
      <w:pPr>
        <w:pStyle w:val="ListParagraph"/>
        <w:numPr>
          <w:ilvl w:val="2"/>
          <w:numId w:val="42"/>
        </w:numPr>
      </w:pPr>
      <w:r>
        <w:t>Page up, page down, home, and end to adjust roll.</w:t>
      </w:r>
    </w:p>
    <w:p w14:paraId="23960A2D" w14:textId="3E4589A6" w:rsidR="00106D92" w:rsidRDefault="00106D92" w:rsidP="00106D92">
      <w:pPr>
        <w:pStyle w:val="ListParagraph"/>
        <w:numPr>
          <w:ilvl w:val="2"/>
          <w:numId w:val="42"/>
        </w:numPr>
      </w:pPr>
      <w:r>
        <w:t>* and / to adjust the field of view degrees.</w:t>
      </w:r>
    </w:p>
    <w:p w14:paraId="0A9C60E2" w14:textId="3E5076E6" w:rsidR="00106D92" w:rsidRDefault="00106D92" w:rsidP="00106D92">
      <w:pPr>
        <w:pStyle w:val="ListParagraph"/>
        <w:numPr>
          <w:ilvl w:val="0"/>
          <w:numId w:val="42"/>
        </w:numPr>
      </w:pPr>
      <w:r>
        <w:t>In the speed testing mode:</w:t>
      </w:r>
    </w:p>
    <w:p w14:paraId="60C245A2" w14:textId="35FD0A6D" w:rsidR="00106D92" w:rsidRDefault="00106D92" w:rsidP="00106D92">
      <w:pPr>
        <w:pStyle w:val="ListParagraph"/>
        <w:numPr>
          <w:ilvl w:val="1"/>
          <w:numId w:val="42"/>
        </w:numPr>
      </w:pPr>
      <w:r>
        <w:t>The code shall support command line parameters for: number of iterations to run, the initial yaw, pitch, and roll settings, the delta amount of yaw, pitch, and/or roll to add with each iteration, allow changing the equirectangular image with each iteration (this simulates a video stream)</w:t>
      </w:r>
      <w:r w:rsidR="00DA73A9">
        <w:t>, and allow controlling which algorithm(s) to use</w:t>
      </w:r>
      <w:r>
        <w:t>.</w:t>
      </w:r>
    </w:p>
    <w:p w14:paraId="6B895A6B" w14:textId="250C6F49" w:rsidR="00106D92" w:rsidRDefault="00106D92" w:rsidP="00106D92">
      <w:pPr>
        <w:pStyle w:val="ListParagraph"/>
        <w:numPr>
          <w:ilvl w:val="1"/>
          <w:numId w:val="42"/>
        </w:numPr>
      </w:pPr>
      <w:r>
        <w:t>The code shall output the amount of time it takes to do the first “warm up” iteration and then average all subsequent iterations.</w:t>
      </w:r>
    </w:p>
    <w:p w14:paraId="63CBA96D" w14:textId="4F4BBF4D" w:rsidR="00DA73A9" w:rsidRDefault="00DA73A9" w:rsidP="00106D92">
      <w:pPr>
        <w:pStyle w:val="ListParagraph"/>
        <w:numPr>
          <w:ilvl w:val="1"/>
          <w:numId w:val="42"/>
        </w:numPr>
      </w:pPr>
      <w:r>
        <w:t>The code shall not display each frame of output for the speed test since the intention is to show the algorithm speed, not the display speed.</w:t>
      </w:r>
    </w:p>
    <w:p w14:paraId="425DFDEA" w14:textId="0BF6FCF8" w:rsidR="00DA73A9" w:rsidRDefault="00DA73A9" w:rsidP="00DA73A9">
      <w:pPr>
        <w:pStyle w:val="ListParagraph"/>
        <w:numPr>
          <w:ilvl w:val="0"/>
          <w:numId w:val="42"/>
        </w:numPr>
      </w:pPr>
      <w:r>
        <w:lastRenderedPageBreak/>
        <w:t>The framework shall support multiple algorithms to be able to compare various algorithms for extracting the flattened view.</w:t>
      </w:r>
    </w:p>
    <w:p w14:paraId="26B8B33F" w14:textId="180CCC99" w:rsidR="00DA73A9" w:rsidRDefault="00DA73A9" w:rsidP="00DA73A9">
      <w:pPr>
        <w:pStyle w:val="ListParagraph"/>
        <w:numPr>
          <w:ilvl w:val="0"/>
          <w:numId w:val="42"/>
        </w:numPr>
      </w:pPr>
      <w:r>
        <w:t>The code shall print out an algorithm description for each algorithm that is run.</w:t>
      </w:r>
    </w:p>
    <w:p w14:paraId="4E0C8664" w14:textId="073C49C3" w:rsidR="00DA73A9" w:rsidRDefault="005E1A2A" w:rsidP="00DA73A9">
      <w:pPr>
        <w:pStyle w:val="ListParagraph"/>
        <w:numPr>
          <w:ilvl w:val="0"/>
          <w:numId w:val="42"/>
        </w:numPr>
      </w:pPr>
      <w:r>
        <w:t>The framework shall allow C++ and/or oneAPI DPC++ code.</w:t>
      </w:r>
    </w:p>
    <w:p w14:paraId="56FDFFF9" w14:textId="6F02A4E3" w:rsidR="005E1A2A" w:rsidRDefault="005E1A2A" w:rsidP="00DA73A9">
      <w:pPr>
        <w:pStyle w:val="ListParagraph"/>
        <w:numPr>
          <w:ilvl w:val="0"/>
          <w:numId w:val="42"/>
        </w:numPr>
      </w:pPr>
      <w:r>
        <w:t>The DPC++ code shall allow targeting the CPU and/or the GPU.</w:t>
      </w:r>
    </w:p>
    <w:p w14:paraId="69BD6778" w14:textId="2991F109" w:rsidR="005E1A2A" w:rsidRDefault="005E1A2A" w:rsidP="00DA73A9">
      <w:pPr>
        <w:pStyle w:val="ListParagraph"/>
        <w:numPr>
          <w:ilvl w:val="0"/>
          <w:numId w:val="42"/>
        </w:numPr>
      </w:pPr>
      <w:r>
        <w:t xml:space="preserve">The code shall be instrumented with </w:t>
      </w:r>
      <w:proofErr w:type="spellStart"/>
      <w:r>
        <w:t>VTune</w:t>
      </w:r>
      <w:proofErr w:type="spellEnd"/>
      <w:r>
        <w:t xml:space="preserve"> labels/tasks to make it easy to show which code was executing at any point in time.</w:t>
      </w:r>
    </w:p>
    <w:sectPr w:rsidR="005E1A2A" w:rsidSect="00D21DCE">
      <w:headerReference w:type="default" r:id="rId14"/>
      <w:footerReference w:type="default" r:id="rId15"/>
      <w:headerReference w:type="first" r:id="rId16"/>
      <w:footerReference w:type="firs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9B7C9" w14:textId="77777777" w:rsidR="001E6291" w:rsidRDefault="001E6291" w:rsidP="005F2AC3">
      <w:pPr>
        <w:spacing w:after="0" w:line="240" w:lineRule="auto"/>
      </w:pPr>
      <w:r>
        <w:separator/>
      </w:r>
    </w:p>
  </w:endnote>
  <w:endnote w:type="continuationSeparator" w:id="0">
    <w:p w14:paraId="34D73764" w14:textId="77777777" w:rsidR="001E6291" w:rsidRDefault="001E6291" w:rsidP="005F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8862"/>
      <w:docPartObj>
        <w:docPartGallery w:val="Page Numbers (Bottom of Page)"/>
        <w:docPartUnique/>
      </w:docPartObj>
    </w:sdtPr>
    <w:sdtContent>
      <w:p w14:paraId="07FCEF2A" w14:textId="6EC33193" w:rsidR="00570ACC" w:rsidRDefault="005833E4" w:rsidP="005833E4">
        <w:pPr>
          <w:pStyle w:val="Footer"/>
          <w:tabs>
            <w:tab w:val="clear" w:pos="9360"/>
            <w:tab w:val="right" w:pos="10080"/>
          </w:tabs>
        </w:pPr>
        <w:r>
          <w:t xml:space="preserve">Intel Confidential </w:t>
        </w:r>
        <w:r>
          <w:tab/>
        </w:r>
        <w:r w:rsidR="00570ACC">
          <w:fldChar w:fldCharType="begin"/>
        </w:r>
        <w:r w:rsidR="00570ACC">
          <w:instrText xml:space="preserve"> PAGE   \* MERGEFORMAT </w:instrText>
        </w:r>
        <w:r w:rsidR="00570ACC">
          <w:fldChar w:fldCharType="separate"/>
        </w:r>
        <w:r w:rsidR="005201AA">
          <w:rPr>
            <w:noProof/>
          </w:rPr>
          <w:t>3</w:t>
        </w:r>
        <w:r w:rsidR="00570ACC">
          <w:rPr>
            <w:noProof/>
          </w:rPr>
          <w:fldChar w:fldCharType="end"/>
        </w:r>
        <w:r>
          <w:rPr>
            <w:noProof/>
          </w:rPr>
          <w:tab/>
        </w:r>
        <w:r w:rsidRPr="00BE1D36">
          <w:rPr>
            <w:rFonts w:cstheme="minorHAnsi"/>
            <w:sz w:val="20"/>
          </w:rPr>
          <w:t xml:space="preserve">Copyright © </w:t>
        </w:r>
        <w:r>
          <w:rPr>
            <w:rFonts w:cstheme="minorHAnsi"/>
            <w:sz w:val="20"/>
          </w:rPr>
          <w:fldChar w:fldCharType="begin"/>
        </w:r>
        <w:r>
          <w:rPr>
            <w:rFonts w:cstheme="minorHAnsi"/>
            <w:sz w:val="20"/>
          </w:rPr>
          <w:instrText xml:space="preserve"> DATE \@ YYYY </w:instrText>
        </w:r>
        <w:r>
          <w:rPr>
            <w:rFonts w:cstheme="minorHAnsi"/>
            <w:sz w:val="20"/>
          </w:rPr>
          <w:fldChar w:fldCharType="separate"/>
        </w:r>
        <w:r w:rsidR="00E84418">
          <w:rPr>
            <w:rFonts w:cstheme="minorHAnsi"/>
            <w:noProof/>
            <w:sz w:val="20"/>
          </w:rPr>
          <w:t>2023</w:t>
        </w:r>
        <w:r>
          <w:rPr>
            <w:rFonts w:cstheme="minorHAnsi"/>
            <w:sz w:val="20"/>
          </w:rPr>
          <w:fldChar w:fldCharType="end"/>
        </w:r>
        <w:r w:rsidRPr="00BE1D36">
          <w:rPr>
            <w:rFonts w:cstheme="minorHAnsi"/>
            <w:sz w:val="20"/>
          </w:rPr>
          <w:t>, Intel Corporation. All rights reserved.</w:t>
        </w:r>
      </w:p>
    </w:sdtContent>
  </w:sdt>
  <w:p w14:paraId="0D6FCEE4" w14:textId="77777777" w:rsidR="00570ACC" w:rsidRDefault="00570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8861"/>
      <w:docPartObj>
        <w:docPartGallery w:val="Page Numbers (Bottom of Page)"/>
        <w:docPartUnique/>
      </w:docPartObj>
    </w:sdtPr>
    <w:sdtContent>
      <w:p w14:paraId="7681419B" w14:textId="77777777" w:rsidR="00570ACC" w:rsidRDefault="00570AC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7BEBDBC" w14:textId="77777777" w:rsidR="00570ACC" w:rsidRDefault="00570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0D47A" w14:textId="77777777" w:rsidR="001E6291" w:rsidRDefault="001E6291" w:rsidP="005F2AC3">
      <w:pPr>
        <w:spacing w:after="0" w:line="240" w:lineRule="auto"/>
      </w:pPr>
      <w:r>
        <w:separator/>
      </w:r>
    </w:p>
  </w:footnote>
  <w:footnote w:type="continuationSeparator" w:id="0">
    <w:p w14:paraId="4BD6F428" w14:textId="77777777" w:rsidR="001E6291" w:rsidRDefault="001E6291" w:rsidP="005F2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678A" w14:textId="77777777" w:rsidR="005833E4" w:rsidRDefault="005833E4">
    <w:pPr>
      <w:pStyle w:val="Header"/>
    </w:pPr>
    <w:r>
      <w:rPr>
        <w:noProof/>
      </w:rPr>
      <w:drawing>
        <wp:inline distT="0" distB="0" distL="0" distR="0" wp14:anchorId="69F96D4C" wp14:editId="20E2DEEB">
          <wp:extent cx="1173851" cy="901036"/>
          <wp:effectExtent l="0" t="0" r="0" b="0"/>
          <wp:docPr id="4" name="Picture 4" descr="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l_rgb_1700"/>
                  <pic:cNvPicPr>
                    <a:picLocks noChangeAspect="1" noChangeArrowheads="1"/>
                  </pic:cNvPicPr>
                </pic:nvPicPr>
                <pic:blipFill>
                  <a:blip r:embed="rId1"/>
                  <a:srcRect/>
                  <a:stretch>
                    <a:fillRect/>
                  </a:stretch>
                </pic:blipFill>
                <pic:spPr bwMode="auto">
                  <a:xfrm>
                    <a:off x="0" y="0"/>
                    <a:ext cx="1173851" cy="901036"/>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84DA4" w14:textId="77777777" w:rsidR="00570ACC" w:rsidRDefault="00570ACC">
    <w:pPr>
      <w:pStyle w:val="Header"/>
    </w:pPr>
  </w:p>
  <w:p w14:paraId="25D74C92" w14:textId="77777777" w:rsidR="00570ACC" w:rsidRPr="005F2AC3" w:rsidRDefault="00570ACC">
    <w:pPr>
      <w:pStyle w:val="Header"/>
      <w:rPr>
        <w:b/>
        <w:sz w:val="28"/>
        <w:szCs w:val="28"/>
      </w:rPr>
    </w:pPr>
    <w:r w:rsidRPr="005F2AC3">
      <w:rPr>
        <w:b/>
        <w:sz w:val="28"/>
        <w:szCs w:val="28"/>
      </w:rPr>
      <w:t>Intel Demo Depot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BCB"/>
    <w:multiLevelType w:val="hybridMultilevel"/>
    <w:tmpl w:val="507E8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67627"/>
    <w:multiLevelType w:val="hybridMultilevel"/>
    <w:tmpl w:val="F0105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85EA3"/>
    <w:multiLevelType w:val="hybridMultilevel"/>
    <w:tmpl w:val="B26C7E8A"/>
    <w:lvl w:ilvl="0" w:tplc="C464AF98">
      <w:start w:val="503"/>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CA06AC"/>
    <w:multiLevelType w:val="hybridMultilevel"/>
    <w:tmpl w:val="6FEC1A8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194DA6"/>
    <w:multiLevelType w:val="hybridMultilevel"/>
    <w:tmpl w:val="1BE6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55415"/>
    <w:multiLevelType w:val="hybridMultilevel"/>
    <w:tmpl w:val="EFE25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0195B"/>
    <w:multiLevelType w:val="hybridMultilevel"/>
    <w:tmpl w:val="6FEC1A8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91657"/>
    <w:multiLevelType w:val="hybridMultilevel"/>
    <w:tmpl w:val="0B506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B628C"/>
    <w:multiLevelType w:val="hybridMultilevel"/>
    <w:tmpl w:val="6FEC1A8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F5753C"/>
    <w:multiLevelType w:val="hybridMultilevel"/>
    <w:tmpl w:val="2DF6A316"/>
    <w:lvl w:ilvl="0" w:tplc="96E08308">
      <w:numFmt w:val="bullet"/>
      <w:lvlText w:val="-"/>
      <w:lvlJc w:val="left"/>
      <w:pPr>
        <w:ind w:left="720" w:hanging="360"/>
      </w:pPr>
      <w:rPr>
        <w:rFonts w:ascii="Intel Clear" w:eastAsiaTheme="minorEastAsia" w:hAnsi="Intel Clear" w:cs="Intel Cle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5B2BEC"/>
    <w:multiLevelType w:val="hybridMultilevel"/>
    <w:tmpl w:val="5A7E0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6E5E2A"/>
    <w:multiLevelType w:val="hybridMultilevel"/>
    <w:tmpl w:val="0B506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5771A4"/>
    <w:multiLevelType w:val="multilevel"/>
    <w:tmpl w:val="F600E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9D7251"/>
    <w:multiLevelType w:val="hybridMultilevel"/>
    <w:tmpl w:val="B21EA9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102F9B"/>
    <w:multiLevelType w:val="hybridMultilevel"/>
    <w:tmpl w:val="E420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43BCB"/>
    <w:multiLevelType w:val="hybridMultilevel"/>
    <w:tmpl w:val="6FCA07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00289A"/>
    <w:multiLevelType w:val="hybridMultilevel"/>
    <w:tmpl w:val="8BEE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D6811"/>
    <w:multiLevelType w:val="hybridMultilevel"/>
    <w:tmpl w:val="215C4F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D25EBC"/>
    <w:multiLevelType w:val="hybridMultilevel"/>
    <w:tmpl w:val="21787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5C4A43"/>
    <w:multiLevelType w:val="hybridMultilevel"/>
    <w:tmpl w:val="78E2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E00BFC"/>
    <w:multiLevelType w:val="hybridMultilevel"/>
    <w:tmpl w:val="9962B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D43B0"/>
    <w:multiLevelType w:val="hybridMultilevel"/>
    <w:tmpl w:val="0B506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D5F25"/>
    <w:multiLevelType w:val="hybridMultilevel"/>
    <w:tmpl w:val="D48C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F0CFC"/>
    <w:multiLevelType w:val="hybridMultilevel"/>
    <w:tmpl w:val="6FEC1A8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643EED"/>
    <w:multiLevelType w:val="hybridMultilevel"/>
    <w:tmpl w:val="6FEC1A8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F017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3BD44EE"/>
    <w:multiLevelType w:val="hybridMultilevel"/>
    <w:tmpl w:val="41F4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95C54"/>
    <w:multiLevelType w:val="hybridMultilevel"/>
    <w:tmpl w:val="A5E0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D30913"/>
    <w:multiLevelType w:val="hybridMultilevel"/>
    <w:tmpl w:val="0B506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464FC"/>
    <w:multiLevelType w:val="hybridMultilevel"/>
    <w:tmpl w:val="CBDE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CC2C23"/>
    <w:multiLevelType w:val="hybridMultilevel"/>
    <w:tmpl w:val="FEFCD34A"/>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79926EF"/>
    <w:multiLevelType w:val="hybridMultilevel"/>
    <w:tmpl w:val="9962B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A25536"/>
    <w:multiLevelType w:val="hybridMultilevel"/>
    <w:tmpl w:val="6FEC1A8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AC7927"/>
    <w:multiLevelType w:val="hybridMultilevel"/>
    <w:tmpl w:val="537E6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4D3709"/>
    <w:multiLevelType w:val="hybridMultilevel"/>
    <w:tmpl w:val="5F025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C375A3"/>
    <w:multiLevelType w:val="hybridMultilevel"/>
    <w:tmpl w:val="0B506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5F446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8D14BC9"/>
    <w:multiLevelType w:val="hybridMultilevel"/>
    <w:tmpl w:val="6FEC1A8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E760B5"/>
    <w:multiLevelType w:val="hybridMultilevel"/>
    <w:tmpl w:val="9A121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2A41BA"/>
    <w:multiLevelType w:val="hybridMultilevel"/>
    <w:tmpl w:val="A3405962"/>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F7740B1"/>
    <w:multiLevelType w:val="hybridMultilevel"/>
    <w:tmpl w:val="FB5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070380">
    <w:abstractNumId w:val="27"/>
  </w:num>
  <w:num w:numId="2" w16cid:durableId="997268899">
    <w:abstractNumId w:val="13"/>
  </w:num>
  <w:num w:numId="3" w16cid:durableId="48960396">
    <w:abstractNumId w:val="32"/>
  </w:num>
  <w:num w:numId="4" w16cid:durableId="1286889246">
    <w:abstractNumId w:val="38"/>
  </w:num>
  <w:num w:numId="5" w16cid:durableId="598955005">
    <w:abstractNumId w:val="8"/>
  </w:num>
  <w:num w:numId="6" w16cid:durableId="1671062858">
    <w:abstractNumId w:val="20"/>
  </w:num>
  <w:num w:numId="7" w16cid:durableId="977607494">
    <w:abstractNumId w:val="31"/>
  </w:num>
  <w:num w:numId="8" w16cid:durableId="1870102351">
    <w:abstractNumId w:val="1"/>
  </w:num>
  <w:num w:numId="9" w16cid:durableId="181670175">
    <w:abstractNumId w:val="0"/>
  </w:num>
  <w:num w:numId="10" w16cid:durableId="855121674">
    <w:abstractNumId w:val="39"/>
  </w:num>
  <w:num w:numId="11" w16cid:durableId="119153181">
    <w:abstractNumId w:val="24"/>
  </w:num>
  <w:num w:numId="12" w16cid:durableId="2117367307">
    <w:abstractNumId w:val="12"/>
  </w:num>
  <w:num w:numId="13" w16cid:durableId="1127703163">
    <w:abstractNumId w:val="22"/>
  </w:num>
  <w:num w:numId="14" w16cid:durableId="965425733">
    <w:abstractNumId w:val="40"/>
  </w:num>
  <w:num w:numId="15" w16cid:durableId="410082489">
    <w:abstractNumId w:val="19"/>
  </w:num>
  <w:num w:numId="16" w16cid:durableId="955600901">
    <w:abstractNumId w:val="14"/>
  </w:num>
  <w:num w:numId="17" w16cid:durableId="158234058">
    <w:abstractNumId w:val="17"/>
  </w:num>
  <w:num w:numId="18" w16cid:durableId="1980111352">
    <w:abstractNumId w:val="4"/>
  </w:num>
  <w:num w:numId="19" w16cid:durableId="1649438869">
    <w:abstractNumId w:val="15"/>
  </w:num>
  <w:num w:numId="20" w16cid:durableId="193884996">
    <w:abstractNumId w:val="5"/>
  </w:num>
  <w:num w:numId="21" w16cid:durableId="1927838131">
    <w:abstractNumId w:val="29"/>
  </w:num>
  <w:num w:numId="22" w16cid:durableId="1456564357">
    <w:abstractNumId w:val="30"/>
  </w:num>
  <w:num w:numId="23" w16cid:durableId="358242402">
    <w:abstractNumId w:val="18"/>
  </w:num>
  <w:num w:numId="24" w16cid:durableId="1059785283">
    <w:abstractNumId w:val="34"/>
  </w:num>
  <w:num w:numId="25" w16cid:durableId="683895296">
    <w:abstractNumId w:val="16"/>
  </w:num>
  <w:num w:numId="26" w16cid:durableId="495388344">
    <w:abstractNumId w:val="33"/>
  </w:num>
  <w:num w:numId="27" w16cid:durableId="1038506698">
    <w:abstractNumId w:val="26"/>
  </w:num>
  <w:num w:numId="28" w16cid:durableId="1649238299">
    <w:abstractNumId w:val="3"/>
  </w:num>
  <w:num w:numId="29" w16cid:durableId="342897221">
    <w:abstractNumId w:val="21"/>
  </w:num>
  <w:num w:numId="30" w16cid:durableId="657533581">
    <w:abstractNumId w:val="11"/>
  </w:num>
  <w:num w:numId="31" w16cid:durableId="946811468">
    <w:abstractNumId w:val="7"/>
  </w:num>
  <w:num w:numId="32" w16cid:durableId="1350450650">
    <w:abstractNumId w:val="35"/>
  </w:num>
  <w:num w:numId="33" w16cid:durableId="752973989">
    <w:abstractNumId w:val="28"/>
  </w:num>
  <w:num w:numId="34" w16cid:durableId="1934506654">
    <w:abstractNumId w:val="6"/>
  </w:num>
  <w:num w:numId="35" w16cid:durableId="1838956631">
    <w:abstractNumId w:val="37"/>
  </w:num>
  <w:num w:numId="36" w16cid:durableId="1726290520">
    <w:abstractNumId w:val="23"/>
  </w:num>
  <w:num w:numId="37" w16cid:durableId="1942952109">
    <w:abstractNumId w:val="2"/>
  </w:num>
  <w:num w:numId="38" w16cid:durableId="295725918">
    <w:abstractNumId w:val="10"/>
  </w:num>
  <w:num w:numId="39" w16cid:durableId="862867018">
    <w:abstractNumId w:val="36"/>
  </w:num>
  <w:num w:numId="40" w16cid:durableId="1253199142">
    <w:abstractNumId w:val="25"/>
  </w:num>
  <w:num w:numId="41" w16cid:durableId="3699565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273458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18"/>
    <w:rsid w:val="0000041E"/>
    <w:rsid w:val="00002320"/>
    <w:rsid w:val="00007009"/>
    <w:rsid w:val="00014D7F"/>
    <w:rsid w:val="00021F57"/>
    <w:rsid w:val="00024E23"/>
    <w:rsid w:val="00035C78"/>
    <w:rsid w:val="000400EA"/>
    <w:rsid w:val="00042704"/>
    <w:rsid w:val="00047EAB"/>
    <w:rsid w:val="00055A9F"/>
    <w:rsid w:val="0006242C"/>
    <w:rsid w:val="00063BFB"/>
    <w:rsid w:val="00065211"/>
    <w:rsid w:val="000856F3"/>
    <w:rsid w:val="000904E0"/>
    <w:rsid w:val="000906F1"/>
    <w:rsid w:val="00096D38"/>
    <w:rsid w:val="000A1AE0"/>
    <w:rsid w:val="000A38AD"/>
    <w:rsid w:val="000B0CFD"/>
    <w:rsid w:val="000C5268"/>
    <w:rsid w:val="000C61A5"/>
    <w:rsid w:val="000C776C"/>
    <w:rsid w:val="000D2D20"/>
    <w:rsid w:val="000D3A00"/>
    <w:rsid w:val="000D5053"/>
    <w:rsid w:val="000E5030"/>
    <w:rsid w:val="000F671B"/>
    <w:rsid w:val="00106D92"/>
    <w:rsid w:val="001124BF"/>
    <w:rsid w:val="001148B3"/>
    <w:rsid w:val="00115618"/>
    <w:rsid w:val="001173DB"/>
    <w:rsid w:val="00121CC7"/>
    <w:rsid w:val="00124982"/>
    <w:rsid w:val="00126546"/>
    <w:rsid w:val="00142CC3"/>
    <w:rsid w:val="001466BF"/>
    <w:rsid w:val="00150F24"/>
    <w:rsid w:val="0015639A"/>
    <w:rsid w:val="00164690"/>
    <w:rsid w:val="001649C9"/>
    <w:rsid w:val="00167768"/>
    <w:rsid w:val="00170513"/>
    <w:rsid w:val="001745AC"/>
    <w:rsid w:val="0017517F"/>
    <w:rsid w:val="00177A15"/>
    <w:rsid w:val="00186A17"/>
    <w:rsid w:val="001A1395"/>
    <w:rsid w:val="001A661C"/>
    <w:rsid w:val="001A77ED"/>
    <w:rsid w:val="001B2E4D"/>
    <w:rsid w:val="001C4A47"/>
    <w:rsid w:val="001C50CF"/>
    <w:rsid w:val="001C59A5"/>
    <w:rsid w:val="001C7AF9"/>
    <w:rsid w:val="001C7D20"/>
    <w:rsid w:val="001E3DBD"/>
    <w:rsid w:val="001E4E27"/>
    <w:rsid w:val="001E503B"/>
    <w:rsid w:val="001E6291"/>
    <w:rsid w:val="0020389B"/>
    <w:rsid w:val="002055D9"/>
    <w:rsid w:val="0021502E"/>
    <w:rsid w:val="002176AF"/>
    <w:rsid w:val="0022133E"/>
    <w:rsid w:val="002563E6"/>
    <w:rsid w:val="002565BD"/>
    <w:rsid w:val="002573A3"/>
    <w:rsid w:val="002636AC"/>
    <w:rsid w:val="0026378A"/>
    <w:rsid w:val="002640D8"/>
    <w:rsid w:val="00267BC0"/>
    <w:rsid w:val="0027319E"/>
    <w:rsid w:val="00274BF1"/>
    <w:rsid w:val="00284811"/>
    <w:rsid w:val="00287E15"/>
    <w:rsid w:val="002A118D"/>
    <w:rsid w:val="002A129C"/>
    <w:rsid w:val="002B256D"/>
    <w:rsid w:val="002B49F5"/>
    <w:rsid w:val="002B70EB"/>
    <w:rsid w:val="002C7D1E"/>
    <w:rsid w:val="002D1BB8"/>
    <w:rsid w:val="002E2FFE"/>
    <w:rsid w:val="002F11BE"/>
    <w:rsid w:val="002F2DE6"/>
    <w:rsid w:val="00306EBA"/>
    <w:rsid w:val="00310B17"/>
    <w:rsid w:val="00310CDE"/>
    <w:rsid w:val="003156A5"/>
    <w:rsid w:val="00321D9B"/>
    <w:rsid w:val="00325E2B"/>
    <w:rsid w:val="00327FD9"/>
    <w:rsid w:val="00351094"/>
    <w:rsid w:val="00375685"/>
    <w:rsid w:val="003872D6"/>
    <w:rsid w:val="003962A8"/>
    <w:rsid w:val="00397556"/>
    <w:rsid w:val="003A03D4"/>
    <w:rsid w:val="003A05E4"/>
    <w:rsid w:val="003A10DF"/>
    <w:rsid w:val="003B17D9"/>
    <w:rsid w:val="003B2C83"/>
    <w:rsid w:val="003B32EA"/>
    <w:rsid w:val="003B511B"/>
    <w:rsid w:val="003B697B"/>
    <w:rsid w:val="003C4AF3"/>
    <w:rsid w:val="003D26C1"/>
    <w:rsid w:val="003D41FD"/>
    <w:rsid w:val="003D5615"/>
    <w:rsid w:val="003D64A5"/>
    <w:rsid w:val="003E0B4A"/>
    <w:rsid w:val="003E2F35"/>
    <w:rsid w:val="003E4964"/>
    <w:rsid w:val="003F4751"/>
    <w:rsid w:val="00400A80"/>
    <w:rsid w:val="0040481A"/>
    <w:rsid w:val="00414440"/>
    <w:rsid w:val="004154F7"/>
    <w:rsid w:val="0041556D"/>
    <w:rsid w:val="004200BF"/>
    <w:rsid w:val="00423AFB"/>
    <w:rsid w:val="004255A3"/>
    <w:rsid w:val="0043262A"/>
    <w:rsid w:val="004446B2"/>
    <w:rsid w:val="0045121C"/>
    <w:rsid w:val="004612F3"/>
    <w:rsid w:val="0047271D"/>
    <w:rsid w:val="004814B4"/>
    <w:rsid w:val="004920C2"/>
    <w:rsid w:val="00494077"/>
    <w:rsid w:val="004A1F32"/>
    <w:rsid w:val="004A38F3"/>
    <w:rsid w:val="004A4180"/>
    <w:rsid w:val="004A48EE"/>
    <w:rsid w:val="004A65C9"/>
    <w:rsid w:val="004B052F"/>
    <w:rsid w:val="004B3F3C"/>
    <w:rsid w:val="004B4481"/>
    <w:rsid w:val="004C36D3"/>
    <w:rsid w:val="004C50E4"/>
    <w:rsid w:val="004C7AE5"/>
    <w:rsid w:val="004D0D17"/>
    <w:rsid w:val="004D16B9"/>
    <w:rsid w:val="004D2D33"/>
    <w:rsid w:val="004D5DB5"/>
    <w:rsid w:val="004E2927"/>
    <w:rsid w:val="004E7D23"/>
    <w:rsid w:val="004F0F07"/>
    <w:rsid w:val="004F3936"/>
    <w:rsid w:val="004F6576"/>
    <w:rsid w:val="0050114C"/>
    <w:rsid w:val="00517418"/>
    <w:rsid w:val="005201AA"/>
    <w:rsid w:val="00520B81"/>
    <w:rsid w:val="005256E2"/>
    <w:rsid w:val="00537E1F"/>
    <w:rsid w:val="00547A10"/>
    <w:rsid w:val="0055699D"/>
    <w:rsid w:val="0056081F"/>
    <w:rsid w:val="00560B50"/>
    <w:rsid w:val="00570ACC"/>
    <w:rsid w:val="005833E4"/>
    <w:rsid w:val="005907BD"/>
    <w:rsid w:val="005948F6"/>
    <w:rsid w:val="005A3453"/>
    <w:rsid w:val="005C012E"/>
    <w:rsid w:val="005C046B"/>
    <w:rsid w:val="005C4C94"/>
    <w:rsid w:val="005D3868"/>
    <w:rsid w:val="005E1A2A"/>
    <w:rsid w:val="005E2164"/>
    <w:rsid w:val="005F28DA"/>
    <w:rsid w:val="005F2AC3"/>
    <w:rsid w:val="00607031"/>
    <w:rsid w:val="00612F17"/>
    <w:rsid w:val="006206F5"/>
    <w:rsid w:val="00620956"/>
    <w:rsid w:val="00621065"/>
    <w:rsid w:val="00624454"/>
    <w:rsid w:val="00634962"/>
    <w:rsid w:val="00635391"/>
    <w:rsid w:val="006358B9"/>
    <w:rsid w:val="006417EF"/>
    <w:rsid w:val="00644660"/>
    <w:rsid w:val="006631D6"/>
    <w:rsid w:val="00665753"/>
    <w:rsid w:val="006734D3"/>
    <w:rsid w:val="00676CD4"/>
    <w:rsid w:val="00681E07"/>
    <w:rsid w:val="00683590"/>
    <w:rsid w:val="00684589"/>
    <w:rsid w:val="006903CE"/>
    <w:rsid w:val="0069291B"/>
    <w:rsid w:val="006954C6"/>
    <w:rsid w:val="006967A6"/>
    <w:rsid w:val="006A3591"/>
    <w:rsid w:val="006B2F69"/>
    <w:rsid w:val="006B325D"/>
    <w:rsid w:val="006B428C"/>
    <w:rsid w:val="006B5A5F"/>
    <w:rsid w:val="006C4F97"/>
    <w:rsid w:val="006C5663"/>
    <w:rsid w:val="006D1CAD"/>
    <w:rsid w:val="006D583D"/>
    <w:rsid w:val="006E3632"/>
    <w:rsid w:val="006F1976"/>
    <w:rsid w:val="007007AC"/>
    <w:rsid w:val="00701959"/>
    <w:rsid w:val="00701BB1"/>
    <w:rsid w:val="00702348"/>
    <w:rsid w:val="00706AF7"/>
    <w:rsid w:val="00716161"/>
    <w:rsid w:val="007171B0"/>
    <w:rsid w:val="0071725B"/>
    <w:rsid w:val="00731B02"/>
    <w:rsid w:val="00736284"/>
    <w:rsid w:val="007365EE"/>
    <w:rsid w:val="0074209E"/>
    <w:rsid w:val="0074681C"/>
    <w:rsid w:val="00764023"/>
    <w:rsid w:val="0076524C"/>
    <w:rsid w:val="007729CF"/>
    <w:rsid w:val="00774CC0"/>
    <w:rsid w:val="00775983"/>
    <w:rsid w:val="00775B89"/>
    <w:rsid w:val="007769F7"/>
    <w:rsid w:val="00780021"/>
    <w:rsid w:val="00780C9D"/>
    <w:rsid w:val="00781610"/>
    <w:rsid w:val="0078543C"/>
    <w:rsid w:val="00787F68"/>
    <w:rsid w:val="00790E32"/>
    <w:rsid w:val="00793A24"/>
    <w:rsid w:val="007A0FD1"/>
    <w:rsid w:val="007A39A8"/>
    <w:rsid w:val="007A7581"/>
    <w:rsid w:val="007C16D6"/>
    <w:rsid w:val="007C3000"/>
    <w:rsid w:val="007C4212"/>
    <w:rsid w:val="007D5972"/>
    <w:rsid w:val="007D6D4F"/>
    <w:rsid w:val="007D7335"/>
    <w:rsid w:val="007E7089"/>
    <w:rsid w:val="007F4A2F"/>
    <w:rsid w:val="007F6720"/>
    <w:rsid w:val="007F78BC"/>
    <w:rsid w:val="007F7FD0"/>
    <w:rsid w:val="00807D09"/>
    <w:rsid w:val="00813C7B"/>
    <w:rsid w:val="00814128"/>
    <w:rsid w:val="00814C0E"/>
    <w:rsid w:val="00822B2C"/>
    <w:rsid w:val="00831692"/>
    <w:rsid w:val="00831A98"/>
    <w:rsid w:val="00841341"/>
    <w:rsid w:val="00842E7D"/>
    <w:rsid w:val="00851953"/>
    <w:rsid w:val="008554AD"/>
    <w:rsid w:val="008556C2"/>
    <w:rsid w:val="00862CF2"/>
    <w:rsid w:val="00871143"/>
    <w:rsid w:val="00871E62"/>
    <w:rsid w:val="0087601B"/>
    <w:rsid w:val="0087740A"/>
    <w:rsid w:val="00880872"/>
    <w:rsid w:val="00882745"/>
    <w:rsid w:val="008907EC"/>
    <w:rsid w:val="00893B0D"/>
    <w:rsid w:val="00895C16"/>
    <w:rsid w:val="008A3EF9"/>
    <w:rsid w:val="008A7BCC"/>
    <w:rsid w:val="008B0BDF"/>
    <w:rsid w:val="008B7697"/>
    <w:rsid w:val="008C142E"/>
    <w:rsid w:val="008C3343"/>
    <w:rsid w:val="008C7831"/>
    <w:rsid w:val="008C7E01"/>
    <w:rsid w:val="008D12D6"/>
    <w:rsid w:val="008E3DF5"/>
    <w:rsid w:val="009000D7"/>
    <w:rsid w:val="00902069"/>
    <w:rsid w:val="00907FB2"/>
    <w:rsid w:val="00920B4B"/>
    <w:rsid w:val="00930D0E"/>
    <w:rsid w:val="009352CF"/>
    <w:rsid w:val="00937CE1"/>
    <w:rsid w:val="00940B27"/>
    <w:rsid w:val="00941D5A"/>
    <w:rsid w:val="00952301"/>
    <w:rsid w:val="00965AF3"/>
    <w:rsid w:val="00974416"/>
    <w:rsid w:val="00980CCB"/>
    <w:rsid w:val="00980F2B"/>
    <w:rsid w:val="009838F1"/>
    <w:rsid w:val="00986741"/>
    <w:rsid w:val="00987838"/>
    <w:rsid w:val="009B3B2E"/>
    <w:rsid w:val="009B7091"/>
    <w:rsid w:val="009B7549"/>
    <w:rsid w:val="009C604D"/>
    <w:rsid w:val="009D2695"/>
    <w:rsid w:val="009D2C86"/>
    <w:rsid w:val="009D38D6"/>
    <w:rsid w:val="009E202E"/>
    <w:rsid w:val="009E2B40"/>
    <w:rsid w:val="009E40E5"/>
    <w:rsid w:val="009E52AF"/>
    <w:rsid w:val="009F279F"/>
    <w:rsid w:val="00A0167A"/>
    <w:rsid w:val="00A038C6"/>
    <w:rsid w:val="00A07B6E"/>
    <w:rsid w:val="00A220E2"/>
    <w:rsid w:val="00A37B6F"/>
    <w:rsid w:val="00A44FE9"/>
    <w:rsid w:val="00A47AEE"/>
    <w:rsid w:val="00A5495A"/>
    <w:rsid w:val="00A55ED1"/>
    <w:rsid w:val="00A573D0"/>
    <w:rsid w:val="00A6002C"/>
    <w:rsid w:val="00A66182"/>
    <w:rsid w:val="00A71111"/>
    <w:rsid w:val="00A731C6"/>
    <w:rsid w:val="00A73BD6"/>
    <w:rsid w:val="00A75C3A"/>
    <w:rsid w:val="00A776CC"/>
    <w:rsid w:val="00A80FDF"/>
    <w:rsid w:val="00A86205"/>
    <w:rsid w:val="00A917DB"/>
    <w:rsid w:val="00A91CF6"/>
    <w:rsid w:val="00A93959"/>
    <w:rsid w:val="00AA02D9"/>
    <w:rsid w:val="00AA76C5"/>
    <w:rsid w:val="00AB2F3A"/>
    <w:rsid w:val="00AB34B8"/>
    <w:rsid w:val="00AB3D0C"/>
    <w:rsid w:val="00AB5947"/>
    <w:rsid w:val="00AC3891"/>
    <w:rsid w:val="00AC4511"/>
    <w:rsid w:val="00AC710B"/>
    <w:rsid w:val="00AE0355"/>
    <w:rsid w:val="00AE11C4"/>
    <w:rsid w:val="00AE62B6"/>
    <w:rsid w:val="00AF0471"/>
    <w:rsid w:val="00AF34F3"/>
    <w:rsid w:val="00B00064"/>
    <w:rsid w:val="00B07DC6"/>
    <w:rsid w:val="00B105DC"/>
    <w:rsid w:val="00B2613E"/>
    <w:rsid w:val="00B361D7"/>
    <w:rsid w:val="00B40770"/>
    <w:rsid w:val="00B40BC0"/>
    <w:rsid w:val="00B53B82"/>
    <w:rsid w:val="00B5415F"/>
    <w:rsid w:val="00B559F0"/>
    <w:rsid w:val="00B561D8"/>
    <w:rsid w:val="00B626D5"/>
    <w:rsid w:val="00B64169"/>
    <w:rsid w:val="00B65F19"/>
    <w:rsid w:val="00B7035B"/>
    <w:rsid w:val="00B753CB"/>
    <w:rsid w:val="00B75DDF"/>
    <w:rsid w:val="00B76D79"/>
    <w:rsid w:val="00B80282"/>
    <w:rsid w:val="00B80DC9"/>
    <w:rsid w:val="00B80F20"/>
    <w:rsid w:val="00B81159"/>
    <w:rsid w:val="00B93AA9"/>
    <w:rsid w:val="00B94DF0"/>
    <w:rsid w:val="00BA0CE4"/>
    <w:rsid w:val="00BA0ED3"/>
    <w:rsid w:val="00BB1594"/>
    <w:rsid w:val="00BB4579"/>
    <w:rsid w:val="00BB6639"/>
    <w:rsid w:val="00BC27A6"/>
    <w:rsid w:val="00BD02CA"/>
    <w:rsid w:val="00BD3A0B"/>
    <w:rsid w:val="00BD453F"/>
    <w:rsid w:val="00BE1D36"/>
    <w:rsid w:val="00BE3F1E"/>
    <w:rsid w:val="00BE64A1"/>
    <w:rsid w:val="00BF0DBF"/>
    <w:rsid w:val="00C01EF3"/>
    <w:rsid w:val="00C15BB5"/>
    <w:rsid w:val="00C17866"/>
    <w:rsid w:val="00C2574D"/>
    <w:rsid w:val="00C30570"/>
    <w:rsid w:val="00C31E7A"/>
    <w:rsid w:val="00C34327"/>
    <w:rsid w:val="00C36C9F"/>
    <w:rsid w:val="00C42223"/>
    <w:rsid w:val="00C465ED"/>
    <w:rsid w:val="00C4690F"/>
    <w:rsid w:val="00C53E83"/>
    <w:rsid w:val="00C54D0D"/>
    <w:rsid w:val="00C55263"/>
    <w:rsid w:val="00C654CB"/>
    <w:rsid w:val="00C90301"/>
    <w:rsid w:val="00C90874"/>
    <w:rsid w:val="00CA2288"/>
    <w:rsid w:val="00CA6714"/>
    <w:rsid w:val="00CB2677"/>
    <w:rsid w:val="00CC15A4"/>
    <w:rsid w:val="00CD215E"/>
    <w:rsid w:val="00CD3973"/>
    <w:rsid w:val="00CD4312"/>
    <w:rsid w:val="00CD4FF0"/>
    <w:rsid w:val="00CF24A7"/>
    <w:rsid w:val="00CF2F50"/>
    <w:rsid w:val="00CF65A5"/>
    <w:rsid w:val="00D05D1C"/>
    <w:rsid w:val="00D062E8"/>
    <w:rsid w:val="00D13ABD"/>
    <w:rsid w:val="00D21DCE"/>
    <w:rsid w:val="00D2617A"/>
    <w:rsid w:val="00D32D5B"/>
    <w:rsid w:val="00D33EE1"/>
    <w:rsid w:val="00D356E2"/>
    <w:rsid w:val="00D4284C"/>
    <w:rsid w:val="00D577BD"/>
    <w:rsid w:val="00D60341"/>
    <w:rsid w:val="00D634C4"/>
    <w:rsid w:val="00D740B8"/>
    <w:rsid w:val="00D76747"/>
    <w:rsid w:val="00D76759"/>
    <w:rsid w:val="00D77233"/>
    <w:rsid w:val="00D775E0"/>
    <w:rsid w:val="00D87950"/>
    <w:rsid w:val="00D934B3"/>
    <w:rsid w:val="00D938F7"/>
    <w:rsid w:val="00D95C84"/>
    <w:rsid w:val="00DA0DAE"/>
    <w:rsid w:val="00DA30FC"/>
    <w:rsid w:val="00DA5740"/>
    <w:rsid w:val="00DA6AF3"/>
    <w:rsid w:val="00DA73A9"/>
    <w:rsid w:val="00DA769F"/>
    <w:rsid w:val="00DB09AA"/>
    <w:rsid w:val="00DB3CF0"/>
    <w:rsid w:val="00DC3CE5"/>
    <w:rsid w:val="00DF292A"/>
    <w:rsid w:val="00E00C9D"/>
    <w:rsid w:val="00E05AE4"/>
    <w:rsid w:val="00E07CFB"/>
    <w:rsid w:val="00E154A9"/>
    <w:rsid w:val="00E20430"/>
    <w:rsid w:val="00E2614F"/>
    <w:rsid w:val="00E30DE1"/>
    <w:rsid w:val="00E31D3E"/>
    <w:rsid w:val="00E3617A"/>
    <w:rsid w:val="00E37B3F"/>
    <w:rsid w:val="00E461D2"/>
    <w:rsid w:val="00E61F07"/>
    <w:rsid w:val="00E666E6"/>
    <w:rsid w:val="00E7293E"/>
    <w:rsid w:val="00E73FD4"/>
    <w:rsid w:val="00E74282"/>
    <w:rsid w:val="00E75982"/>
    <w:rsid w:val="00E81A25"/>
    <w:rsid w:val="00E84418"/>
    <w:rsid w:val="00E85214"/>
    <w:rsid w:val="00E857A9"/>
    <w:rsid w:val="00E91FE2"/>
    <w:rsid w:val="00E9209C"/>
    <w:rsid w:val="00E921AC"/>
    <w:rsid w:val="00E94146"/>
    <w:rsid w:val="00E94F7C"/>
    <w:rsid w:val="00EA4DCB"/>
    <w:rsid w:val="00EA7457"/>
    <w:rsid w:val="00EB3134"/>
    <w:rsid w:val="00EB3B26"/>
    <w:rsid w:val="00EB4E60"/>
    <w:rsid w:val="00EB5F96"/>
    <w:rsid w:val="00EB7FC1"/>
    <w:rsid w:val="00EC0344"/>
    <w:rsid w:val="00EC1D37"/>
    <w:rsid w:val="00EC5F20"/>
    <w:rsid w:val="00ED3B31"/>
    <w:rsid w:val="00ED3EA1"/>
    <w:rsid w:val="00ED4963"/>
    <w:rsid w:val="00ED7642"/>
    <w:rsid w:val="00ED7E5B"/>
    <w:rsid w:val="00EE3A09"/>
    <w:rsid w:val="00EE6586"/>
    <w:rsid w:val="00EF0D89"/>
    <w:rsid w:val="00EF288C"/>
    <w:rsid w:val="00EF48C0"/>
    <w:rsid w:val="00F06F72"/>
    <w:rsid w:val="00F127E4"/>
    <w:rsid w:val="00F1502C"/>
    <w:rsid w:val="00F21181"/>
    <w:rsid w:val="00F254B9"/>
    <w:rsid w:val="00F2623F"/>
    <w:rsid w:val="00F51A92"/>
    <w:rsid w:val="00F52914"/>
    <w:rsid w:val="00F52F50"/>
    <w:rsid w:val="00F53B20"/>
    <w:rsid w:val="00F73FF7"/>
    <w:rsid w:val="00F80BEF"/>
    <w:rsid w:val="00F875D7"/>
    <w:rsid w:val="00F91839"/>
    <w:rsid w:val="00FA09B0"/>
    <w:rsid w:val="00FB0849"/>
    <w:rsid w:val="00FB0CB0"/>
    <w:rsid w:val="00FB1A6E"/>
    <w:rsid w:val="00FD0493"/>
    <w:rsid w:val="00FE0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391D1"/>
  <w15:docId w15:val="{BF8D4227-5F09-430E-B3D2-74064580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4AD"/>
    <w:rPr>
      <w:rFonts w:ascii="Intel Clear" w:hAnsi="Intel Clear"/>
    </w:rPr>
  </w:style>
  <w:style w:type="paragraph" w:styleId="Heading1">
    <w:name w:val="heading 1"/>
    <w:basedOn w:val="Normal"/>
    <w:next w:val="Normal"/>
    <w:link w:val="Heading1Char"/>
    <w:uiPriority w:val="9"/>
    <w:qFormat/>
    <w:rsid w:val="00AB34B8"/>
    <w:pPr>
      <w:keepNext/>
      <w:keepLines/>
      <w:numPr>
        <w:numId w:val="40"/>
      </w:numPr>
      <w:pBdr>
        <w:bottom w:val="single" w:sz="12" w:space="1" w:color="auto"/>
      </w:pBdr>
      <w:spacing w:before="240" w:after="120"/>
      <w:outlineLvl w:val="0"/>
    </w:pPr>
    <w:rPr>
      <w:rFonts w:eastAsiaTheme="majorEastAsia" w:cstheme="majorBidi"/>
      <w:b/>
      <w:bCs/>
      <w:color w:val="4472C4" w:themeColor="accent5"/>
      <w:sz w:val="48"/>
      <w:szCs w:val="28"/>
    </w:rPr>
  </w:style>
  <w:style w:type="paragraph" w:styleId="Heading2">
    <w:name w:val="heading 2"/>
    <w:basedOn w:val="Normal"/>
    <w:next w:val="Normal"/>
    <w:link w:val="Heading2Char"/>
    <w:uiPriority w:val="9"/>
    <w:unhideWhenUsed/>
    <w:qFormat/>
    <w:rsid w:val="00AB34B8"/>
    <w:pPr>
      <w:keepNext/>
      <w:keepLines/>
      <w:numPr>
        <w:ilvl w:val="1"/>
        <w:numId w:val="40"/>
      </w:numPr>
      <w:spacing w:before="200" w:after="0"/>
      <w:outlineLvl w:val="1"/>
    </w:pPr>
    <w:rPr>
      <w:rFonts w:eastAsiaTheme="majorEastAsia" w:cstheme="majorBidi"/>
      <w:b/>
      <w:bCs/>
      <w:color w:val="5B9BD5" w:themeColor="accent1"/>
      <w:sz w:val="44"/>
      <w:szCs w:val="26"/>
    </w:rPr>
  </w:style>
  <w:style w:type="paragraph" w:styleId="Heading3">
    <w:name w:val="heading 3"/>
    <w:basedOn w:val="Normal"/>
    <w:next w:val="Normal"/>
    <w:link w:val="Heading3Char"/>
    <w:uiPriority w:val="9"/>
    <w:unhideWhenUsed/>
    <w:qFormat/>
    <w:rsid w:val="00AB34B8"/>
    <w:pPr>
      <w:keepNext/>
      <w:keepLines/>
      <w:numPr>
        <w:ilvl w:val="2"/>
        <w:numId w:val="40"/>
      </w:numPr>
      <w:spacing w:before="40" w:after="0"/>
      <w:outlineLvl w:val="2"/>
    </w:pPr>
    <w:rPr>
      <w:rFonts w:eastAsiaTheme="majorEastAsia" w:cstheme="majorBidi"/>
      <w:color w:val="4472C4" w:themeColor="accent5"/>
      <w:sz w:val="40"/>
      <w:szCs w:val="24"/>
    </w:rPr>
  </w:style>
  <w:style w:type="paragraph" w:styleId="Heading4">
    <w:name w:val="heading 4"/>
    <w:basedOn w:val="Normal"/>
    <w:next w:val="Normal"/>
    <w:link w:val="Heading4Char"/>
    <w:uiPriority w:val="9"/>
    <w:unhideWhenUsed/>
    <w:qFormat/>
    <w:rsid w:val="00AB34B8"/>
    <w:pPr>
      <w:keepNext/>
      <w:keepLines/>
      <w:numPr>
        <w:ilvl w:val="3"/>
        <w:numId w:val="40"/>
      </w:numPr>
      <w:spacing w:before="40" w:after="0"/>
      <w:outlineLvl w:val="3"/>
    </w:pPr>
    <w:rPr>
      <w:rFonts w:eastAsiaTheme="majorEastAsia" w:cstheme="majorBidi"/>
      <w:iCs/>
      <w:color w:val="5B9BD5" w:themeColor="accent1"/>
      <w:sz w:val="36"/>
    </w:rPr>
  </w:style>
  <w:style w:type="paragraph" w:styleId="Heading5">
    <w:name w:val="heading 5"/>
    <w:basedOn w:val="Normal"/>
    <w:next w:val="Normal"/>
    <w:link w:val="Heading5Char"/>
    <w:uiPriority w:val="9"/>
    <w:unhideWhenUsed/>
    <w:qFormat/>
    <w:rsid w:val="00AB34B8"/>
    <w:pPr>
      <w:keepNext/>
      <w:keepLines/>
      <w:numPr>
        <w:ilvl w:val="4"/>
        <w:numId w:val="40"/>
      </w:numPr>
      <w:spacing w:before="40" w:after="0"/>
      <w:outlineLvl w:val="4"/>
    </w:pPr>
    <w:rPr>
      <w:rFonts w:eastAsiaTheme="majorEastAsia" w:cstheme="majorBidi"/>
      <w:color w:val="4472C4" w:themeColor="accent5"/>
      <w:sz w:val="32"/>
    </w:rPr>
  </w:style>
  <w:style w:type="paragraph" w:styleId="Heading6">
    <w:name w:val="heading 6"/>
    <w:basedOn w:val="Normal"/>
    <w:next w:val="Normal"/>
    <w:link w:val="Heading6Char"/>
    <w:uiPriority w:val="9"/>
    <w:unhideWhenUsed/>
    <w:qFormat/>
    <w:rsid w:val="00AB34B8"/>
    <w:pPr>
      <w:keepNext/>
      <w:keepLines/>
      <w:numPr>
        <w:ilvl w:val="5"/>
        <w:numId w:val="40"/>
      </w:numPr>
      <w:spacing w:before="40" w:after="0"/>
      <w:outlineLvl w:val="5"/>
    </w:pPr>
    <w:rPr>
      <w:rFonts w:eastAsiaTheme="majorEastAsia" w:cstheme="majorBidi"/>
      <w:color w:val="5B9BD5" w:themeColor="accent1"/>
      <w:sz w:val="28"/>
    </w:rPr>
  </w:style>
  <w:style w:type="paragraph" w:styleId="Heading7">
    <w:name w:val="heading 7"/>
    <w:basedOn w:val="Normal"/>
    <w:next w:val="Normal"/>
    <w:link w:val="Heading7Char"/>
    <w:uiPriority w:val="9"/>
    <w:unhideWhenUsed/>
    <w:qFormat/>
    <w:rsid w:val="00AB34B8"/>
    <w:pPr>
      <w:keepNext/>
      <w:keepLines/>
      <w:numPr>
        <w:ilvl w:val="6"/>
        <w:numId w:val="40"/>
      </w:numPr>
      <w:spacing w:before="40" w:after="0"/>
      <w:outlineLvl w:val="6"/>
    </w:pPr>
    <w:rPr>
      <w:rFonts w:eastAsiaTheme="majorEastAsia" w:cstheme="majorBidi"/>
      <w:iCs/>
      <w:color w:val="4472C4" w:themeColor="accent5"/>
      <w:sz w:val="24"/>
    </w:rPr>
  </w:style>
  <w:style w:type="paragraph" w:styleId="Heading8">
    <w:name w:val="heading 8"/>
    <w:basedOn w:val="Normal"/>
    <w:next w:val="Normal"/>
    <w:link w:val="Heading8Char"/>
    <w:uiPriority w:val="9"/>
    <w:unhideWhenUsed/>
    <w:qFormat/>
    <w:rsid w:val="00D05D1C"/>
    <w:pPr>
      <w:keepNext/>
      <w:keepLines/>
      <w:numPr>
        <w:ilvl w:val="7"/>
        <w:numId w:val="40"/>
      </w:numPr>
      <w:spacing w:before="40" w:after="0"/>
      <w:outlineLvl w:val="7"/>
    </w:pPr>
    <w:rPr>
      <w:rFonts w:asciiTheme="majorHAnsi" w:eastAsiaTheme="majorEastAsia" w:hAnsiTheme="majorHAnsi" w:cstheme="majorBidi"/>
      <w:color w:val="5B9BD5" w:themeColor="accent1"/>
      <w:sz w:val="21"/>
      <w:szCs w:val="21"/>
    </w:rPr>
  </w:style>
  <w:style w:type="paragraph" w:styleId="Heading9">
    <w:name w:val="heading 9"/>
    <w:basedOn w:val="Normal"/>
    <w:next w:val="Normal"/>
    <w:link w:val="Heading9Char"/>
    <w:uiPriority w:val="9"/>
    <w:unhideWhenUsed/>
    <w:qFormat/>
    <w:rsid w:val="00D05D1C"/>
    <w:pPr>
      <w:keepNext/>
      <w:keepLines/>
      <w:numPr>
        <w:ilvl w:val="8"/>
        <w:numId w:val="40"/>
      </w:numPr>
      <w:spacing w:before="40" w:after="0"/>
      <w:ind w:left="1440" w:hanging="1440"/>
      <w:outlineLvl w:val="8"/>
    </w:pPr>
    <w:rPr>
      <w:rFonts w:asciiTheme="majorHAnsi" w:eastAsiaTheme="majorEastAsia" w:hAnsiTheme="majorHAnsi" w:cstheme="majorBidi"/>
      <w:i/>
      <w:iCs/>
      <w:color w:val="4472C4" w:themeColor="accent5"/>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54AD"/>
    <w:pPr>
      <w:spacing w:after="0" w:line="240" w:lineRule="auto"/>
    </w:pPr>
    <w:rPr>
      <w:rFonts w:ascii="Intel Clear" w:hAnsi="Intel Clear"/>
      <w:sz w:val="20"/>
    </w:rPr>
  </w:style>
  <w:style w:type="paragraph" w:styleId="BalloonText">
    <w:name w:val="Balloon Text"/>
    <w:basedOn w:val="Normal"/>
    <w:link w:val="BalloonTextChar"/>
    <w:uiPriority w:val="99"/>
    <w:semiHidden/>
    <w:unhideWhenUsed/>
    <w:rsid w:val="005F2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AC3"/>
    <w:rPr>
      <w:rFonts w:ascii="Tahoma" w:hAnsi="Tahoma" w:cs="Tahoma"/>
      <w:sz w:val="16"/>
      <w:szCs w:val="16"/>
    </w:rPr>
  </w:style>
  <w:style w:type="paragraph" w:styleId="Header">
    <w:name w:val="header"/>
    <w:basedOn w:val="Normal"/>
    <w:link w:val="HeaderChar"/>
    <w:uiPriority w:val="99"/>
    <w:unhideWhenUsed/>
    <w:rsid w:val="005F2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AC3"/>
  </w:style>
  <w:style w:type="paragraph" w:styleId="Footer">
    <w:name w:val="footer"/>
    <w:basedOn w:val="Normal"/>
    <w:link w:val="FooterChar"/>
    <w:uiPriority w:val="99"/>
    <w:unhideWhenUsed/>
    <w:rsid w:val="005F2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AC3"/>
  </w:style>
  <w:style w:type="paragraph" w:customStyle="1" w:styleId="Body">
    <w:name w:val="Body"/>
    <w:basedOn w:val="Normal"/>
    <w:rsid w:val="002B70EB"/>
    <w:pPr>
      <w:spacing w:before="80" w:after="0" w:line="240" w:lineRule="auto"/>
      <w:ind w:left="3816" w:right="1440"/>
    </w:pPr>
    <w:rPr>
      <w:rFonts w:ascii="Times New Roman" w:eastAsia="Times New Roman" w:hAnsi="Times New Roman" w:cs="Times New Roman"/>
      <w:szCs w:val="20"/>
    </w:rPr>
  </w:style>
  <w:style w:type="paragraph" w:styleId="BodyText">
    <w:name w:val="Body Text"/>
    <w:basedOn w:val="Normal"/>
    <w:link w:val="BodyTextChar"/>
    <w:rsid w:val="002B70EB"/>
    <w:pPr>
      <w:spacing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2B70EB"/>
    <w:rPr>
      <w:rFonts w:ascii="Times New Roman" w:eastAsia="Times New Roman" w:hAnsi="Times New Roman" w:cs="Times New Roman"/>
      <w:szCs w:val="20"/>
    </w:rPr>
  </w:style>
  <w:style w:type="table" w:styleId="TableGrid">
    <w:name w:val="Table Grid"/>
    <w:basedOn w:val="TableNormal"/>
    <w:uiPriority w:val="59"/>
    <w:rsid w:val="00F254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2565BD"/>
    <w:rPr>
      <w:color w:val="0000FF"/>
      <w:u w:val="single"/>
    </w:rPr>
  </w:style>
  <w:style w:type="character" w:customStyle="1" w:styleId="Heading1Char">
    <w:name w:val="Heading 1 Char"/>
    <w:basedOn w:val="DefaultParagraphFont"/>
    <w:link w:val="Heading1"/>
    <w:uiPriority w:val="9"/>
    <w:rsid w:val="00AB34B8"/>
    <w:rPr>
      <w:rFonts w:ascii="Intel Clear" w:eastAsiaTheme="majorEastAsia" w:hAnsi="Intel Clear" w:cstheme="majorBidi"/>
      <w:b/>
      <w:bCs/>
      <w:color w:val="4472C4" w:themeColor="accent5"/>
      <w:sz w:val="48"/>
      <w:szCs w:val="28"/>
    </w:rPr>
  </w:style>
  <w:style w:type="character" w:customStyle="1" w:styleId="Heading2Char">
    <w:name w:val="Heading 2 Char"/>
    <w:basedOn w:val="DefaultParagraphFont"/>
    <w:link w:val="Heading2"/>
    <w:uiPriority w:val="9"/>
    <w:rsid w:val="00AB34B8"/>
    <w:rPr>
      <w:rFonts w:ascii="Intel Clear" w:eastAsiaTheme="majorEastAsia" w:hAnsi="Intel Clear" w:cstheme="majorBidi"/>
      <w:b/>
      <w:bCs/>
      <w:color w:val="5B9BD5" w:themeColor="accent1"/>
      <w:sz w:val="44"/>
      <w:szCs w:val="26"/>
    </w:rPr>
  </w:style>
  <w:style w:type="character" w:styleId="FollowedHyperlink">
    <w:name w:val="FollowedHyperlink"/>
    <w:basedOn w:val="DefaultParagraphFont"/>
    <w:uiPriority w:val="99"/>
    <w:semiHidden/>
    <w:unhideWhenUsed/>
    <w:rsid w:val="00170513"/>
    <w:rPr>
      <w:color w:val="954F72" w:themeColor="followedHyperlink"/>
      <w:u w:val="single"/>
    </w:rPr>
  </w:style>
  <w:style w:type="paragraph" w:styleId="TOCHeading">
    <w:name w:val="TOC Heading"/>
    <w:basedOn w:val="Heading1"/>
    <w:next w:val="Normal"/>
    <w:uiPriority w:val="39"/>
    <w:unhideWhenUsed/>
    <w:qFormat/>
    <w:rsid w:val="00612F17"/>
    <w:pPr>
      <w:numPr>
        <w:numId w:val="0"/>
      </w:numPr>
      <w:outlineLvl w:val="9"/>
    </w:pPr>
  </w:style>
  <w:style w:type="paragraph" w:styleId="TOC1">
    <w:name w:val="toc 1"/>
    <w:basedOn w:val="Normal"/>
    <w:next w:val="Normal"/>
    <w:autoRedefine/>
    <w:uiPriority w:val="39"/>
    <w:unhideWhenUsed/>
    <w:rsid w:val="00D05D1C"/>
    <w:pPr>
      <w:tabs>
        <w:tab w:val="left" w:pos="440"/>
        <w:tab w:val="right" w:leader="dot" w:pos="10070"/>
      </w:tabs>
      <w:spacing w:after="100"/>
    </w:pPr>
  </w:style>
  <w:style w:type="paragraph" w:styleId="TOC2">
    <w:name w:val="toc 2"/>
    <w:basedOn w:val="Normal"/>
    <w:next w:val="Normal"/>
    <w:autoRedefine/>
    <w:uiPriority w:val="39"/>
    <w:unhideWhenUsed/>
    <w:rsid w:val="00612F17"/>
    <w:pPr>
      <w:spacing w:after="100"/>
      <w:ind w:left="220"/>
    </w:pPr>
  </w:style>
  <w:style w:type="table" w:customStyle="1" w:styleId="GridTable4-Accent31">
    <w:name w:val="Grid Table 4 - Accent 31"/>
    <w:basedOn w:val="TableNormal"/>
    <w:uiPriority w:val="49"/>
    <w:rsid w:val="0026378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1">
    <w:name w:val="Grid Table 5 Dark - Accent 31"/>
    <w:basedOn w:val="TableNormal"/>
    <w:uiPriority w:val="50"/>
    <w:rsid w:val="007D6D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7D6D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2-Accent31">
    <w:name w:val="Grid Table 2 - Accent 31"/>
    <w:basedOn w:val="TableNormal"/>
    <w:uiPriority w:val="47"/>
    <w:rsid w:val="007D6D4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11">
    <w:name w:val="Grid Table 2 - Accent 11"/>
    <w:basedOn w:val="TableNormal"/>
    <w:uiPriority w:val="47"/>
    <w:rsid w:val="007A7581"/>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7A758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41">
    <w:name w:val="Grid Table 4 - Accent 41"/>
    <w:basedOn w:val="TableNormal"/>
    <w:uiPriority w:val="49"/>
    <w:rsid w:val="003F475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41">
    <w:name w:val="List Table 1 Light - Accent 41"/>
    <w:basedOn w:val="TableNormal"/>
    <w:uiPriority w:val="46"/>
    <w:rsid w:val="003F4751"/>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61">
    <w:name w:val="List Table 1 Light - Accent 61"/>
    <w:basedOn w:val="TableNormal"/>
    <w:uiPriority w:val="46"/>
    <w:rsid w:val="003F4751"/>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Accent41">
    <w:name w:val="List Table 2 - Accent 41"/>
    <w:basedOn w:val="TableNormal"/>
    <w:uiPriority w:val="47"/>
    <w:rsid w:val="00B5415F"/>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61">
    <w:name w:val="List Table 2 - Accent 61"/>
    <w:basedOn w:val="TableNormal"/>
    <w:uiPriority w:val="47"/>
    <w:rsid w:val="00B5415F"/>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Accent11">
    <w:name w:val="Grid Table 3 - Accent 11"/>
    <w:basedOn w:val="TableNormal"/>
    <w:uiPriority w:val="48"/>
    <w:rsid w:val="00B541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1">
    <w:name w:val="List Table 2 - Accent 11"/>
    <w:basedOn w:val="TableNormal"/>
    <w:uiPriority w:val="47"/>
    <w:rsid w:val="00B5415F"/>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11">
    <w:name w:val="List Table 1 Light - Accent 11"/>
    <w:basedOn w:val="TableNormal"/>
    <w:uiPriority w:val="46"/>
    <w:rsid w:val="00B5415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41">
    <w:name w:val="Grid Table 2 - Accent 41"/>
    <w:basedOn w:val="TableNormal"/>
    <w:uiPriority w:val="47"/>
    <w:rsid w:val="00B5415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61">
    <w:name w:val="Grid Table 2 - Accent 61"/>
    <w:basedOn w:val="TableNormal"/>
    <w:uiPriority w:val="47"/>
    <w:rsid w:val="00B5415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B561D8"/>
    <w:pPr>
      <w:ind w:left="720"/>
      <w:contextualSpacing/>
    </w:pPr>
  </w:style>
  <w:style w:type="table" w:customStyle="1" w:styleId="ListTable2-Accent31">
    <w:name w:val="List Table 2 - Accent 31"/>
    <w:basedOn w:val="TableNormal"/>
    <w:uiPriority w:val="47"/>
    <w:rsid w:val="001649C9"/>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31">
    <w:name w:val="Grid Table 3 - Accent 31"/>
    <w:basedOn w:val="TableNormal"/>
    <w:uiPriority w:val="48"/>
    <w:rsid w:val="001649C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21">
    <w:name w:val="Grid Table 21"/>
    <w:basedOn w:val="TableNormal"/>
    <w:uiPriority w:val="47"/>
    <w:rsid w:val="003D41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21">
    <w:name w:val="Grid Table 2 - Accent 21"/>
    <w:basedOn w:val="TableNormal"/>
    <w:uiPriority w:val="47"/>
    <w:rsid w:val="00A6618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51">
    <w:name w:val="Grid Table 2 - Accent 51"/>
    <w:basedOn w:val="TableNormal"/>
    <w:uiPriority w:val="47"/>
    <w:rsid w:val="00A6618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787F68"/>
    <w:rPr>
      <w:color w:val="808080"/>
    </w:rPr>
  </w:style>
  <w:style w:type="table" w:customStyle="1" w:styleId="GridTable1Light-Accent61">
    <w:name w:val="Grid Table 1 Light - Accent 61"/>
    <w:basedOn w:val="TableNormal"/>
    <w:uiPriority w:val="46"/>
    <w:rsid w:val="009F279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306E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1">
    <w:name w:val="Grid Table 6 Colorful - Accent 11"/>
    <w:basedOn w:val="TableNormal"/>
    <w:uiPriority w:val="51"/>
    <w:rsid w:val="00306EBA"/>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1">
    <w:name w:val="Grid Table 6 Colorful1"/>
    <w:basedOn w:val="TableNormal"/>
    <w:uiPriority w:val="51"/>
    <w:rsid w:val="00306E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21">
    <w:name w:val="Grid Table 4 - Accent 21"/>
    <w:basedOn w:val="TableNormal"/>
    <w:uiPriority w:val="49"/>
    <w:rsid w:val="00306EB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11">
    <w:name w:val="Grid Table 5 Dark - Accent 11"/>
    <w:basedOn w:val="TableNormal"/>
    <w:uiPriority w:val="50"/>
    <w:rsid w:val="00306E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1">
    <w:name w:val="Grid Table 5 Dark - Accent 21"/>
    <w:basedOn w:val="TableNormal"/>
    <w:uiPriority w:val="50"/>
    <w:rsid w:val="00306E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ListTable31">
    <w:name w:val="List Table 31"/>
    <w:basedOn w:val="TableNormal"/>
    <w:uiPriority w:val="48"/>
    <w:rsid w:val="003D6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3D64A5"/>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AB34B8"/>
    <w:rPr>
      <w:rFonts w:ascii="Intel Clear" w:eastAsiaTheme="majorEastAsia" w:hAnsi="Intel Clear" w:cstheme="majorBidi"/>
      <w:color w:val="4472C4" w:themeColor="accent5"/>
      <w:sz w:val="40"/>
      <w:szCs w:val="24"/>
    </w:rPr>
  </w:style>
  <w:style w:type="paragraph" w:styleId="TOC3">
    <w:name w:val="toc 3"/>
    <w:basedOn w:val="Normal"/>
    <w:next w:val="Normal"/>
    <w:autoRedefine/>
    <w:uiPriority w:val="39"/>
    <w:unhideWhenUsed/>
    <w:rsid w:val="000A38AD"/>
    <w:pPr>
      <w:spacing w:after="100"/>
      <w:ind w:left="440"/>
    </w:pPr>
  </w:style>
  <w:style w:type="character" w:customStyle="1" w:styleId="Heading4Char">
    <w:name w:val="Heading 4 Char"/>
    <w:basedOn w:val="DefaultParagraphFont"/>
    <w:link w:val="Heading4"/>
    <w:uiPriority w:val="9"/>
    <w:rsid w:val="00AB34B8"/>
    <w:rPr>
      <w:rFonts w:ascii="Intel Clear" w:eastAsiaTheme="majorEastAsia" w:hAnsi="Intel Clear" w:cstheme="majorBidi"/>
      <w:iCs/>
      <w:color w:val="5B9BD5" w:themeColor="accent1"/>
      <w:sz w:val="36"/>
    </w:rPr>
  </w:style>
  <w:style w:type="table" w:styleId="GridTable4-Accent3">
    <w:name w:val="Grid Table 4 Accent 3"/>
    <w:basedOn w:val="TableNormal"/>
    <w:uiPriority w:val="49"/>
    <w:rsid w:val="007D597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D8795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5Char">
    <w:name w:val="Heading 5 Char"/>
    <w:basedOn w:val="DefaultParagraphFont"/>
    <w:link w:val="Heading5"/>
    <w:uiPriority w:val="9"/>
    <w:rsid w:val="00AB34B8"/>
    <w:rPr>
      <w:rFonts w:ascii="Intel Clear" w:eastAsiaTheme="majorEastAsia" w:hAnsi="Intel Clear" w:cstheme="majorBidi"/>
      <w:color w:val="4472C4" w:themeColor="accent5"/>
      <w:sz w:val="32"/>
    </w:rPr>
  </w:style>
  <w:style w:type="table" w:styleId="GridTable6Colorful-Accent3">
    <w:name w:val="Grid Table 6 Colorful Accent 3"/>
    <w:basedOn w:val="TableNormal"/>
    <w:uiPriority w:val="51"/>
    <w:rsid w:val="00B93A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EE3A0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6Char">
    <w:name w:val="Heading 6 Char"/>
    <w:basedOn w:val="DefaultParagraphFont"/>
    <w:link w:val="Heading6"/>
    <w:uiPriority w:val="9"/>
    <w:rsid w:val="00AB34B8"/>
    <w:rPr>
      <w:rFonts w:ascii="Intel Clear" w:eastAsiaTheme="majorEastAsia" w:hAnsi="Intel Clear" w:cstheme="majorBidi"/>
      <w:color w:val="5B9BD5" w:themeColor="accent1"/>
      <w:sz w:val="28"/>
    </w:rPr>
  </w:style>
  <w:style w:type="character" w:customStyle="1" w:styleId="Heading7Char">
    <w:name w:val="Heading 7 Char"/>
    <w:basedOn w:val="DefaultParagraphFont"/>
    <w:link w:val="Heading7"/>
    <w:uiPriority w:val="9"/>
    <w:rsid w:val="00AB34B8"/>
    <w:rPr>
      <w:rFonts w:ascii="Intel Clear" w:eastAsiaTheme="majorEastAsia" w:hAnsi="Intel Clear" w:cstheme="majorBidi"/>
      <w:iCs/>
      <w:color w:val="4472C4" w:themeColor="accent5"/>
      <w:sz w:val="24"/>
    </w:rPr>
  </w:style>
  <w:style w:type="character" w:customStyle="1" w:styleId="Heading8Char">
    <w:name w:val="Heading 8 Char"/>
    <w:basedOn w:val="DefaultParagraphFont"/>
    <w:link w:val="Heading8"/>
    <w:uiPriority w:val="9"/>
    <w:rsid w:val="00D05D1C"/>
    <w:rPr>
      <w:rFonts w:asciiTheme="majorHAnsi" w:eastAsiaTheme="majorEastAsia" w:hAnsiTheme="majorHAnsi" w:cstheme="majorBidi"/>
      <w:color w:val="5B9BD5" w:themeColor="accent1"/>
      <w:sz w:val="21"/>
      <w:szCs w:val="21"/>
    </w:rPr>
  </w:style>
  <w:style w:type="character" w:customStyle="1" w:styleId="Heading9Char">
    <w:name w:val="Heading 9 Char"/>
    <w:basedOn w:val="DefaultParagraphFont"/>
    <w:link w:val="Heading9"/>
    <w:uiPriority w:val="9"/>
    <w:rsid w:val="00D05D1C"/>
    <w:rPr>
      <w:rFonts w:asciiTheme="majorHAnsi" w:eastAsiaTheme="majorEastAsia" w:hAnsiTheme="majorHAnsi" w:cstheme="majorBidi"/>
      <w:i/>
      <w:iCs/>
      <w:color w:val="4472C4" w:themeColor="accent5"/>
      <w:sz w:val="21"/>
      <w:szCs w:val="21"/>
    </w:rPr>
  </w:style>
  <w:style w:type="character" w:styleId="UnresolvedMention">
    <w:name w:val="Unresolved Mention"/>
    <w:basedOn w:val="DefaultParagraphFont"/>
    <w:uiPriority w:val="99"/>
    <w:semiHidden/>
    <w:unhideWhenUsed/>
    <w:rsid w:val="00106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40800">
      <w:bodyDiv w:val="1"/>
      <w:marLeft w:val="0"/>
      <w:marRight w:val="0"/>
      <w:marTop w:val="0"/>
      <w:marBottom w:val="0"/>
      <w:divBdr>
        <w:top w:val="none" w:sz="0" w:space="0" w:color="auto"/>
        <w:left w:val="none" w:sz="0" w:space="0" w:color="auto"/>
        <w:bottom w:val="none" w:sz="0" w:space="0" w:color="auto"/>
        <w:right w:val="none" w:sz="0" w:space="0" w:color="auto"/>
      </w:divBdr>
    </w:div>
    <w:div w:id="338771308">
      <w:bodyDiv w:val="1"/>
      <w:marLeft w:val="0"/>
      <w:marRight w:val="0"/>
      <w:marTop w:val="0"/>
      <w:marBottom w:val="0"/>
      <w:divBdr>
        <w:top w:val="none" w:sz="0" w:space="0" w:color="auto"/>
        <w:left w:val="none" w:sz="0" w:space="0" w:color="auto"/>
        <w:bottom w:val="none" w:sz="0" w:space="0" w:color="auto"/>
        <w:right w:val="none" w:sz="0" w:space="0" w:color="auto"/>
      </w:divBdr>
    </w:div>
    <w:div w:id="413866948">
      <w:bodyDiv w:val="1"/>
      <w:marLeft w:val="0"/>
      <w:marRight w:val="0"/>
      <w:marTop w:val="0"/>
      <w:marBottom w:val="0"/>
      <w:divBdr>
        <w:top w:val="none" w:sz="0" w:space="0" w:color="auto"/>
        <w:left w:val="none" w:sz="0" w:space="0" w:color="auto"/>
        <w:bottom w:val="none" w:sz="0" w:space="0" w:color="auto"/>
        <w:right w:val="none" w:sz="0" w:space="0" w:color="auto"/>
      </w:divBdr>
    </w:div>
    <w:div w:id="673803694">
      <w:bodyDiv w:val="1"/>
      <w:marLeft w:val="0"/>
      <w:marRight w:val="0"/>
      <w:marTop w:val="0"/>
      <w:marBottom w:val="0"/>
      <w:divBdr>
        <w:top w:val="none" w:sz="0" w:space="0" w:color="auto"/>
        <w:left w:val="none" w:sz="0" w:space="0" w:color="auto"/>
        <w:bottom w:val="none" w:sz="0" w:space="0" w:color="auto"/>
        <w:right w:val="none" w:sz="0" w:space="0" w:color="auto"/>
      </w:divBdr>
    </w:div>
    <w:div w:id="916135669">
      <w:bodyDiv w:val="1"/>
      <w:marLeft w:val="0"/>
      <w:marRight w:val="0"/>
      <w:marTop w:val="0"/>
      <w:marBottom w:val="0"/>
      <w:divBdr>
        <w:top w:val="none" w:sz="0" w:space="0" w:color="auto"/>
        <w:left w:val="none" w:sz="0" w:space="0" w:color="auto"/>
        <w:bottom w:val="none" w:sz="0" w:space="0" w:color="auto"/>
        <w:right w:val="none" w:sz="0" w:space="0" w:color="auto"/>
      </w:divBdr>
    </w:div>
    <w:div w:id="948044956">
      <w:bodyDiv w:val="1"/>
      <w:marLeft w:val="0"/>
      <w:marRight w:val="0"/>
      <w:marTop w:val="0"/>
      <w:marBottom w:val="0"/>
      <w:divBdr>
        <w:top w:val="none" w:sz="0" w:space="0" w:color="auto"/>
        <w:left w:val="none" w:sz="0" w:space="0" w:color="auto"/>
        <w:bottom w:val="none" w:sz="0" w:space="0" w:color="auto"/>
        <w:right w:val="none" w:sz="0" w:space="0" w:color="auto"/>
      </w:divBdr>
    </w:div>
    <w:div w:id="1035347210">
      <w:bodyDiv w:val="1"/>
      <w:marLeft w:val="0"/>
      <w:marRight w:val="0"/>
      <w:marTop w:val="0"/>
      <w:marBottom w:val="0"/>
      <w:divBdr>
        <w:top w:val="none" w:sz="0" w:space="0" w:color="auto"/>
        <w:left w:val="none" w:sz="0" w:space="0" w:color="auto"/>
        <w:bottom w:val="none" w:sz="0" w:space="0" w:color="auto"/>
        <w:right w:val="none" w:sz="0" w:space="0" w:color="auto"/>
      </w:divBdr>
    </w:div>
    <w:div w:id="103943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intel-health"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intel-health"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pbogia\OneDrive%20-%20Intel%20Corporation\Documents\Custom%20Office%20Templates\2020-01-22-Intel-Wor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5BEA4354FD43EE8416658A4C2674C4"/>
        <w:category>
          <w:name w:val="General"/>
          <w:gallery w:val="placeholder"/>
        </w:category>
        <w:types>
          <w:type w:val="bbPlcHdr"/>
        </w:types>
        <w:behaviors>
          <w:behavior w:val="content"/>
        </w:behaviors>
        <w:guid w:val="{1DE15041-7A5D-40BD-BF9A-85924ADFF765}"/>
      </w:docPartPr>
      <w:docPartBody>
        <w:p w:rsidR="00000000" w:rsidRDefault="00000000">
          <w:pPr>
            <w:pStyle w:val="E85BEA4354FD43EE8416658A4C2674C4"/>
          </w:pPr>
          <w:r w:rsidRPr="00196A1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C5"/>
    <w:rsid w:val="00740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5BEA4354FD43EE8416658A4C2674C4">
    <w:name w:val="E85BEA4354FD43EE8416658A4C2674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919D746C4ECF4DB64FEC566555F805" ma:contentTypeVersion="2" ma:contentTypeDescription="Create a new document." ma:contentTypeScope="" ma:versionID="880e00c761515045329ea4c6cac18ac7">
  <xsd:schema xmlns:xsd="http://www.w3.org/2001/XMLSchema" xmlns:xs="http://www.w3.org/2001/XMLSchema" xmlns:p="http://schemas.microsoft.com/office/2006/metadata/properties" xmlns:ns2="1f2cc77a-e053-4aa2-b9f4-c4a0810a7fa6" xmlns:ns3="http://schemas.microsoft.com/sharepoint/v4" targetNamespace="http://schemas.microsoft.com/office/2006/metadata/properties" ma:root="true" ma:fieldsID="3f4fb96e1327c41d18eb385066bec2c0" ns2:_="" ns3:_="">
    <xsd:import namespace="1f2cc77a-e053-4aa2-b9f4-c4a0810a7fa6"/>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2cc77a-e053-4aa2-b9f4-c4a0810a7fa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1f2cc77a-e053-4aa2-b9f4-c4a0810a7fa6">A7RKJ4K4N42E-94-11457</_dlc_DocId>
    <_dlc_DocIdUrl xmlns="1f2cc77a-e053-4aa2-b9f4-c4a0810a7fa6">
      <Url>http://ddc.intel.com/Production/loancenter/_layouts/DocIdRedir.aspx?ID=A7RKJ4K4N42E-94-11457</Url>
      <Description>A7RKJ4K4N42E-94-11457</Description>
    </_dlc_DocIdUrl>
    <IconOverlay xmlns="http://schemas.microsoft.com/sharepoint/v4"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5F5DC9-AA17-488E-9D58-6E0A8BA27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2cc77a-e053-4aa2-b9f4-c4a0810a7fa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43F30B-32E7-4E7F-B008-C663E1C81809}">
  <ds:schemaRefs>
    <ds:schemaRef ds:uri="http://schemas.microsoft.com/office/2006/metadata/properties"/>
    <ds:schemaRef ds:uri="http://schemas.microsoft.com/office/infopath/2007/PartnerControls"/>
    <ds:schemaRef ds:uri="1f2cc77a-e053-4aa2-b9f4-c4a0810a7fa6"/>
    <ds:schemaRef ds:uri="http://schemas.microsoft.com/sharepoint/v4"/>
  </ds:schemaRefs>
</ds:datastoreItem>
</file>

<file path=customXml/itemProps3.xml><?xml version="1.0" encoding="utf-8"?>
<ds:datastoreItem xmlns:ds="http://schemas.openxmlformats.org/officeDocument/2006/customXml" ds:itemID="{4E8AD3A5-3B27-41DD-A726-8E650AB2C7A8}">
  <ds:schemaRefs>
    <ds:schemaRef ds:uri="http://schemas.microsoft.com/sharepoint/events"/>
  </ds:schemaRefs>
</ds:datastoreItem>
</file>

<file path=customXml/itemProps4.xml><?xml version="1.0" encoding="utf-8"?>
<ds:datastoreItem xmlns:ds="http://schemas.openxmlformats.org/officeDocument/2006/customXml" ds:itemID="{41B93FDF-0EC2-4D3A-9099-1DACD9D22255}">
  <ds:schemaRefs>
    <ds:schemaRef ds:uri="http://schemas.openxmlformats.org/officeDocument/2006/bibliography"/>
  </ds:schemaRefs>
</ds:datastoreItem>
</file>

<file path=customXml/itemProps5.xml><?xml version="1.0" encoding="utf-8"?>
<ds:datastoreItem xmlns:ds="http://schemas.openxmlformats.org/officeDocument/2006/customXml" ds:itemID="{A8D14ACF-9F1D-4E04-A35A-D254BDB9B9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2020-01-22-Intel-WordTemplate.dotx</Template>
  <TotalTime>1477</TotalTime>
  <Pages>7</Pages>
  <Words>928</Words>
  <Characters>5145</Characters>
  <Application>Microsoft Office Word</Application>
  <DocSecurity>0</DocSecurity>
  <Lines>270</Lines>
  <Paragraphs>45</Paragraphs>
  <ScaleCrop>false</ScaleCrop>
  <HeadingPairs>
    <vt:vector size="2" baseType="variant">
      <vt:variant>
        <vt:lpstr>Title</vt:lpstr>
      </vt:variant>
      <vt:variant>
        <vt:i4>1</vt:i4>
      </vt:variant>
    </vt:vector>
  </HeadingPairs>
  <TitlesOfParts>
    <vt:vector size="1" baseType="lpstr">
      <vt:lpstr>Requirements for 360 Flattening Open Source Code</vt:lpstr>
    </vt:vector>
  </TitlesOfParts>
  <Company>Intel Corporation</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for 360 Flattening Open Source Code</dc:title>
  <dc:creator>Douglas P. Bogia</dc:creator>
  <cp:keywords>CTPClassification=CTP_NT</cp:keywords>
  <cp:lastModifiedBy>Douglas P. Bogia</cp:lastModifiedBy>
  <cp:revision>2</cp:revision>
  <dcterms:created xsi:type="dcterms:W3CDTF">2023-10-10T16:26:00Z</dcterms:created>
  <dcterms:modified xsi:type="dcterms:W3CDTF">2023-10-13T21:55:00Z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0x0101007E919D746C4ECF4DB64FEC566555F805</vt:lpwstr>
  </property>
  <property fmtid="{D5CDD505-2E9C-101B-9397-08002B2CF9AE}" pid="3" name="_dlc_DocIdItemGuid">
    <vt:lpwstr>add6767f-06b3-4ffe-b71b-0d158fd11d18</vt:lpwstr>
  </property>
  <property fmtid="{D5CDD505-2E9C-101B-9397-08002B2CF9AE}" pid="4" name="TitusGUID">
    <vt:lpwstr>dc017b7a-1255-4a23-8346-bd1bd674b56d</vt:lpwstr>
  </property>
  <property fmtid="{D5CDD505-2E9C-101B-9397-08002B2CF9AE}" pid="5" name="CTP_TimeStamp">
    <vt:lpwstr>2020-01-22 22:43:15Z</vt:lpwstr>
  </property>
  <property fmtid="{D5CDD505-2E9C-101B-9397-08002B2CF9AE}" pid="6" name="CTP_BU">
    <vt:lpwstr>NA</vt:lpwstr>
  </property>
  <property fmtid="{D5CDD505-2E9C-101B-9397-08002B2CF9AE}" pid="7" name="CTP_IDSID">
    <vt:lpwstr>NA</vt:lpwstr>
  </property>
  <property fmtid="{D5CDD505-2E9C-101B-9397-08002B2CF9AE}" pid="8" name="CTP_WWID">
    <vt:lpwstr>NA</vt:lpwstr>
  </property>
  <property fmtid="{D5CDD505-2E9C-101B-9397-08002B2CF9AE}" pid="9" name="Revision">
    <vt:lpwstr>1</vt:lpwstr>
  </property>
  <property fmtid="{D5CDD505-2E9C-101B-9397-08002B2CF9AE}" pid="10" name="CTPClassification">
    <vt:lpwstr>CTP_NT</vt:lpwstr>
  </property>
</Properties>
</file>